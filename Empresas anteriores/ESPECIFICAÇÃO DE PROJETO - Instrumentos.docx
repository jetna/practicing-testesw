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D9" w:rsidRDefault="00C90DD9" w:rsidP="006E33D6">
      <w:pPr>
        <w:pStyle w:val="Normal2"/>
        <w:keepNext w:val="0"/>
        <w:spacing w:line="276" w:lineRule="auto"/>
      </w:pPr>
    </w:p>
    <w:p w:rsidR="00C90DD9" w:rsidRDefault="00C90DD9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900337" w:rsidRDefault="00900337" w:rsidP="006E33D6">
      <w:pPr>
        <w:spacing w:line="276" w:lineRule="auto"/>
        <w:ind w:firstLine="567"/>
      </w:pPr>
    </w:p>
    <w:p w:rsidR="00C90DD9" w:rsidRPr="00900337" w:rsidRDefault="00C90DD9" w:rsidP="006E33D6">
      <w:pPr>
        <w:pStyle w:val="Normal2"/>
        <w:keepNext w:val="0"/>
        <w:spacing w:line="276" w:lineRule="auto"/>
        <w:jc w:val="center"/>
        <w:rPr>
          <w:sz w:val="32"/>
          <w:szCs w:val="32"/>
        </w:rPr>
      </w:pPr>
    </w:p>
    <w:sdt>
      <w:sdtPr>
        <w:rPr>
          <w:rFonts w:ascii="Times New Roman" w:eastAsiaTheme="majorEastAsia" w:hAnsi="Times New Roman" w:cs="Times New Roman"/>
          <w:caps/>
        </w:rPr>
        <w:id w:val="6462950"/>
        <w:docPartObj>
          <w:docPartGallery w:val="Cover Pages"/>
          <w:docPartUnique/>
        </w:docPartObj>
      </w:sdtPr>
      <w:sdtEndPr>
        <w:rPr>
          <w:rFonts w:eastAsia="Times New Roman"/>
          <w:caps w:val="0"/>
          <w:lang w:eastAsia="pt-BR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2E61B1" w:rsidRPr="002C4BFA" w:rsidTr="00C84215">
            <w:trPr>
              <w:trHeight w:val="2880"/>
              <w:jc w:val="center"/>
            </w:trPr>
            <w:tc>
              <w:tcPr>
                <w:tcW w:w="5000" w:type="pct"/>
              </w:tcPr>
              <w:p w:rsidR="002E61B1" w:rsidRPr="002C4BFA" w:rsidRDefault="002E61B1" w:rsidP="00C84215">
                <w:pPr>
                  <w:pStyle w:val="SemEspaamento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2E61B1" w:rsidRPr="002C4BFA" w:rsidTr="00C84215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E61B1" w:rsidRPr="007A26C5" w:rsidRDefault="002E61B1" w:rsidP="00C84215">
                <w:pPr>
                  <w:pStyle w:val="SemEspaamento"/>
                  <w:jc w:val="center"/>
                  <w:rPr>
                    <w:rFonts w:ascii="Times New Roman" w:eastAsiaTheme="majorEastAsia" w:hAnsi="Times New Roman" w:cs="Times New Roman"/>
                    <w:color w:val="000000" w:themeColor="text1"/>
                    <w:sz w:val="80"/>
                    <w:szCs w:val="80"/>
                  </w:rPr>
                </w:pPr>
                <w:r w:rsidRPr="002E61B1">
                  <w:rPr>
                    <w:rFonts w:ascii="Times New Roman" w:eastAsiaTheme="majorEastAsia" w:hAnsi="Times New Roman" w:cs="Times New Roman"/>
                    <w:color w:val="000000" w:themeColor="text1"/>
                    <w:sz w:val="56"/>
                    <w:szCs w:val="80"/>
                  </w:rPr>
                  <w:t>ESPECIFICAÇÃO FUNCIONAL</w:t>
                </w:r>
              </w:p>
            </w:tc>
          </w:tr>
          <w:tr w:rsidR="002E61B1" w:rsidRPr="002C4BFA" w:rsidTr="00C84215">
            <w:trPr>
              <w:trHeight w:val="720"/>
              <w:jc w:val="center"/>
            </w:trPr>
            <w:sdt>
              <w:sdtPr>
                <w:rPr>
                  <w:rFonts w:ascii="Times New Roman" w:eastAsia="Calibri" w:hAnsi="Times New Roman" w:cs="Times New Roman"/>
                  <w:b/>
                  <w:color w:val="000000" w:themeColor="text1"/>
                  <w:szCs w:val="32"/>
                </w:rPr>
                <w:alias w:val="Subtítulo"/>
                <w:id w:val="15524255"/>
                <w:placeholder>
                  <w:docPart w:val="D94922A1718B4B73B335EBF514C76D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61B1" w:rsidRPr="007A26C5" w:rsidRDefault="00FA0F3B" w:rsidP="00C84215">
                    <w:pPr>
                      <w:pStyle w:val="SemEspaamento"/>
                      <w:jc w:val="center"/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</w:pPr>
                    <w:r w:rsidRPr="00FA0F3B">
                      <w:rPr>
                        <w:rFonts w:ascii="Times New Roman" w:eastAsia="Calibri" w:hAnsi="Times New Roman" w:cs="Times New Roman"/>
                        <w:b/>
                        <w:color w:val="000000" w:themeColor="text1"/>
                        <w:szCs w:val="32"/>
                      </w:rPr>
                      <w:t>Projeto Instrumentos</w:t>
                    </w:r>
                  </w:p>
                </w:tc>
              </w:sdtContent>
            </w:sdt>
          </w:tr>
          <w:tr w:rsidR="002E61B1" w:rsidRPr="002C4BFA" w:rsidTr="00C842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61B1" w:rsidRPr="007A26C5" w:rsidRDefault="002E61B1" w:rsidP="00C84215">
                <w:pPr>
                  <w:pStyle w:val="SemEspaamento"/>
                  <w:jc w:val="center"/>
                  <w:rPr>
                    <w:rFonts w:ascii="Times New Roman" w:hAnsi="Times New Roman" w:cs="Times New Roman"/>
                    <w:color w:val="000000" w:themeColor="text1"/>
                  </w:rPr>
                </w:pPr>
              </w:p>
            </w:tc>
          </w:tr>
          <w:tr w:rsidR="002E61B1" w:rsidRPr="002C4BFA" w:rsidTr="00C84215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alias w:val="Autor"/>
                <w:id w:val="15524260"/>
                <w:placeholder>
                  <w:docPart w:val="75EB8D8B9C574ED297F4B4C92B944D5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61B1" w:rsidRPr="007A26C5" w:rsidRDefault="004D1083" w:rsidP="00C84215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  <w:proofErr w:type="spellStart"/>
                    <w:r w:rsidRPr="004D1083">
                      <w:rPr>
                        <w:rFonts w:ascii="Times New Roman" w:hAnsi="Times New Roman" w:cs="Times New Roman"/>
                        <w:color w:val="000000" w:themeColor="text1"/>
                      </w:rPr>
                      <w:t>Jétna</w:t>
                    </w:r>
                    <w:proofErr w:type="spellEnd"/>
                  </w:p>
                </w:tc>
              </w:sdtContent>
            </w:sdt>
          </w:tr>
          <w:tr w:rsidR="002E61B1" w:rsidRPr="002C4BFA" w:rsidTr="00C84215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color w:val="000000" w:themeColor="text1"/>
                </w:rPr>
                <w:alias w:val="Data"/>
                <w:id w:val="516659546"/>
                <w:placeholder>
                  <w:docPart w:val="EE9C11A2EF5047DB9140E6671F440B6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1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61B1" w:rsidRPr="007A26C5" w:rsidRDefault="004D1083" w:rsidP="00C84215">
                    <w:pPr>
                      <w:pStyle w:val="SemEspaamen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  <w:t>11/09/2014</w:t>
                    </w:r>
                  </w:p>
                </w:tc>
              </w:sdtContent>
            </w:sdt>
          </w:tr>
        </w:tbl>
        <w:p w:rsidR="002E61B1" w:rsidRPr="002C4BFA" w:rsidRDefault="002E61B1" w:rsidP="002E61B1">
          <w:pPr>
            <w:rPr>
              <w:rFonts w:ascii="Times New Roman" w:hAnsi="Times New Roman" w:cs="Times New Roman"/>
            </w:rPr>
          </w:pPr>
        </w:p>
        <w:p w:rsidR="002E61B1" w:rsidRPr="002C4BFA" w:rsidRDefault="002E61B1" w:rsidP="002E61B1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2E61B1" w:rsidRPr="002C4BFA" w:rsidTr="00C84215">
            <w:sdt>
              <w:sdtPr>
                <w:rPr>
                  <w:rFonts w:ascii="Times New Roman" w:hAnsi="Times New Roman" w:cs="Times New Roman"/>
                </w:rPr>
                <w:alias w:val="Resumo"/>
                <w:id w:val="8276291"/>
                <w:placeholder>
                  <w:docPart w:val="0264138A0F7148448077412AF1546BB3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E61B1" w:rsidRPr="002C4BFA" w:rsidRDefault="002E61B1" w:rsidP="00C84215">
                    <w:pPr>
                      <w:pStyle w:val="SemEspaamento"/>
                      <w:rPr>
                        <w:rFonts w:ascii="Times New Roman" w:hAnsi="Times New Roman" w:cs="Times New Roman"/>
                      </w:rPr>
                    </w:pPr>
                    <w:r w:rsidRPr="002C4BFA">
                      <w:rPr>
                        <w:rFonts w:ascii="Times New Roman" w:hAnsi="Times New Roman" w:cs="Times New Roman"/>
                      </w:rPr>
                      <w:t>[Digite aqui o resumo do documento. Em geral o resumo é uma breve descrição do conteúdo do documento. Digite aqui o resumo do documento. Em geral o resumo é uma breve descrição do conteúdo do documento.]</w:t>
                    </w:r>
                  </w:p>
                </w:tc>
              </w:sdtContent>
            </w:sdt>
          </w:tr>
        </w:tbl>
        <w:p w:rsidR="002E61B1" w:rsidRPr="002C4BFA" w:rsidRDefault="002E61B1" w:rsidP="002E61B1">
          <w:pPr>
            <w:rPr>
              <w:rFonts w:ascii="Times New Roman" w:hAnsi="Times New Roman" w:cs="Times New Roman"/>
            </w:rPr>
          </w:pPr>
        </w:p>
        <w:p w:rsidR="002E61B1" w:rsidRDefault="002E61B1" w:rsidP="002E61B1">
          <w:pPr>
            <w:spacing w:after="200" w:line="360" w:lineRule="auto"/>
            <w:ind w:left="709" w:hanging="709"/>
            <w:rPr>
              <w:rFonts w:ascii="Times New Roman" w:hAnsi="Times New Roman" w:cs="Times New Roman"/>
            </w:rPr>
          </w:pPr>
          <w:r w:rsidRPr="002C4BFA">
            <w:rPr>
              <w:rFonts w:ascii="Times New Roman" w:hAnsi="Times New Roman" w:cs="Times New Roman"/>
            </w:rPr>
            <w:br w:type="page"/>
          </w:r>
        </w:p>
      </w:sdtContent>
    </w:sdt>
    <w:p w:rsidR="00C90DD9" w:rsidRDefault="00C90DD9" w:rsidP="006E33D6">
      <w:pPr>
        <w:spacing w:line="276" w:lineRule="auto"/>
        <w:jc w:val="both"/>
        <w:sectPr w:rsidR="00C90DD9" w:rsidSect="005911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851" w:footer="851" w:gutter="0"/>
          <w:pgNumType w:start="2"/>
          <w:cols w:space="720"/>
          <w:docGrid w:linePitch="360"/>
        </w:sectPr>
      </w:pPr>
    </w:p>
    <w:p w:rsidR="00C90DD9" w:rsidRDefault="00C90DD9" w:rsidP="006E33D6">
      <w:pPr>
        <w:pStyle w:val="Capa3"/>
        <w:spacing w:before="0" w:line="276" w:lineRule="auto"/>
        <w:ind w:firstLine="567"/>
        <w:rPr>
          <w:sz w:val="22"/>
        </w:rPr>
      </w:pPr>
    </w:p>
    <w:tbl>
      <w:tblPr>
        <w:tblW w:w="963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70"/>
        <w:gridCol w:w="1620"/>
        <w:gridCol w:w="3060"/>
        <w:gridCol w:w="2160"/>
        <w:gridCol w:w="1620"/>
      </w:tblGrid>
      <w:tr w:rsidR="00C90DD9" w:rsidTr="00303422">
        <w:trPr>
          <w:trHeight w:val="558"/>
        </w:trPr>
        <w:tc>
          <w:tcPr>
            <w:tcW w:w="9630" w:type="dxa"/>
            <w:gridSpan w:val="5"/>
            <w:shd w:val="pct10" w:color="auto" w:fill="FFFFFF"/>
            <w:vAlign w:val="center"/>
          </w:tcPr>
          <w:p w:rsidR="00C90DD9" w:rsidRDefault="00A844EF" w:rsidP="006E33D6">
            <w:pPr>
              <w:pStyle w:val="TtuloTabela"/>
              <w:spacing w:before="0" w:after="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CONTROLE DE MUDANÇAS E VERSÕ</w:t>
            </w:r>
            <w:r w:rsidR="00C90DD9">
              <w:rPr>
                <w:b/>
                <w:sz w:val="22"/>
              </w:rPr>
              <w:t>ES</w:t>
            </w:r>
          </w:p>
        </w:tc>
      </w:tr>
      <w:tr w:rsidR="00C90DD9" w:rsidTr="00303422">
        <w:trPr>
          <w:trHeight w:val="435"/>
        </w:trPr>
        <w:tc>
          <w:tcPr>
            <w:tcW w:w="1170" w:type="dxa"/>
            <w:shd w:val="pct10" w:color="auto" w:fill="FFFFFF"/>
            <w:vAlign w:val="center"/>
          </w:tcPr>
          <w:p w:rsidR="00C90DD9" w:rsidRDefault="00C90DD9" w:rsidP="006E33D6">
            <w:pPr>
              <w:pStyle w:val="TtuloTabela"/>
              <w:spacing w:before="0" w:after="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VERSÃO</w:t>
            </w:r>
          </w:p>
        </w:tc>
        <w:tc>
          <w:tcPr>
            <w:tcW w:w="1620" w:type="dxa"/>
            <w:shd w:val="pct10" w:color="auto" w:fill="FFFFFF"/>
            <w:vAlign w:val="center"/>
          </w:tcPr>
          <w:p w:rsidR="00C90DD9" w:rsidRDefault="00C90DD9" w:rsidP="006E33D6">
            <w:pPr>
              <w:pStyle w:val="TtuloTabela"/>
              <w:spacing w:before="0" w:after="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  <w:tc>
          <w:tcPr>
            <w:tcW w:w="3060" w:type="dxa"/>
            <w:shd w:val="pct10" w:color="auto" w:fill="FFFFFF"/>
            <w:vAlign w:val="center"/>
          </w:tcPr>
          <w:p w:rsidR="00C90DD9" w:rsidRDefault="00C90DD9" w:rsidP="006E33D6">
            <w:pPr>
              <w:pStyle w:val="TtuloTabela"/>
              <w:spacing w:before="0" w:after="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2160" w:type="dxa"/>
            <w:shd w:val="pct10" w:color="auto" w:fill="FFFFFF"/>
            <w:vAlign w:val="center"/>
          </w:tcPr>
          <w:p w:rsidR="00C90DD9" w:rsidRDefault="00C90DD9" w:rsidP="006E33D6">
            <w:pPr>
              <w:pStyle w:val="TtuloTabela"/>
              <w:spacing w:before="0" w:after="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RESPONSÁVEL</w:t>
            </w:r>
          </w:p>
        </w:tc>
        <w:tc>
          <w:tcPr>
            <w:tcW w:w="1620" w:type="dxa"/>
            <w:shd w:val="pct10" w:color="auto" w:fill="FFFFFF"/>
            <w:vAlign w:val="center"/>
          </w:tcPr>
          <w:p w:rsidR="00C90DD9" w:rsidRDefault="00C90DD9" w:rsidP="006E33D6">
            <w:pPr>
              <w:pStyle w:val="TtuloTabela"/>
              <w:spacing w:before="0" w:after="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REVISOR</w:t>
            </w:r>
          </w:p>
        </w:tc>
      </w:tr>
      <w:tr w:rsidR="00C90DD9" w:rsidTr="00303422">
        <w:trPr>
          <w:trHeight w:val="336"/>
        </w:trPr>
        <w:tc>
          <w:tcPr>
            <w:tcW w:w="1170" w:type="dxa"/>
          </w:tcPr>
          <w:p w:rsidR="00C90DD9" w:rsidRPr="00020C02" w:rsidRDefault="00F11D33" w:rsidP="006E33D6">
            <w:pPr>
              <w:pStyle w:val="TtuloTabela"/>
              <w:spacing w:after="0" w:line="276" w:lineRule="auto"/>
              <w:jc w:val="center"/>
            </w:pPr>
            <w:r>
              <w:rPr>
                <w:i/>
              </w:rPr>
              <w:t>1.0</w:t>
            </w:r>
          </w:p>
        </w:tc>
        <w:tc>
          <w:tcPr>
            <w:tcW w:w="1620" w:type="dxa"/>
          </w:tcPr>
          <w:p w:rsidR="00C90DD9" w:rsidRDefault="00B6300D" w:rsidP="006E33D6">
            <w:pPr>
              <w:pStyle w:val="TtuloTabela"/>
              <w:spacing w:after="0" w:line="276" w:lineRule="auto"/>
              <w:jc w:val="center"/>
              <w:rPr>
                <w:i/>
              </w:rPr>
            </w:pPr>
            <w:r>
              <w:rPr>
                <w:i/>
              </w:rPr>
              <w:t>07</w:t>
            </w:r>
            <w:r w:rsidR="00C90DD9">
              <w:rPr>
                <w:i/>
              </w:rPr>
              <w:t>/</w:t>
            </w:r>
            <w:r>
              <w:rPr>
                <w:i/>
              </w:rPr>
              <w:t>08</w:t>
            </w:r>
            <w:r w:rsidR="00C90DD9">
              <w:rPr>
                <w:i/>
              </w:rPr>
              <w:t>/</w:t>
            </w:r>
            <w:r>
              <w:rPr>
                <w:i/>
              </w:rPr>
              <w:t>2014</w:t>
            </w:r>
          </w:p>
        </w:tc>
        <w:tc>
          <w:tcPr>
            <w:tcW w:w="3060" w:type="dxa"/>
          </w:tcPr>
          <w:p w:rsidR="00C90DD9" w:rsidRDefault="001E7852" w:rsidP="006E33D6">
            <w:pPr>
              <w:pStyle w:val="TtuloTabela"/>
              <w:tabs>
                <w:tab w:val="right" w:pos="2920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Alterações no modulo Gestor de Material para atender as necessidades da gestão de EPI</w:t>
            </w:r>
            <w:r w:rsidR="00AF39BF">
              <w:rPr>
                <w:i/>
              </w:rPr>
              <w:tab/>
            </w:r>
          </w:p>
        </w:tc>
        <w:tc>
          <w:tcPr>
            <w:tcW w:w="2160" w:type="dxa"/>
          </w:tcPr>
          <w:p w:rsidR="00C90DD9" w:rsidRDefault="00B6300D" w:rsidP="006E33D6">
            <w:pPr>
              <w:autoSpaceDE w:val="0"/>
              <w:autoSpaceDN w:val="0"/>
              <w:adjustRightInd w:val="0"/>
              <w:spacing w:before="40" w:line="276" w:lineRule="auto"/>
              <w:rPr>
                <w:spacing w:val="10"/>
              </w:rPr>
            </w:pPr>
            <w:r>
              <w:rPr>
                <w:i/>
                <w:sz w:val="18"/>
              </w:rPr>
              <w:t>Jétina dos Santos</w:t>
            </w:r>
          </w:p>
        </w:tc>
        <w:tc>
          <w:tcPr>
            <w:tcW w:w="1620" w:type="dxa"/>
          </w:tcPr>
          <w:p w:rsidR="00C90DD9" w:rsidRDefault="00C90DD9" w:rsidP="006E33D6">
            <w:pPr>
              <w:autoSpaceDE w:val="0"/>
              <w:autoSpaceDN w:val="0"/>
              <w:adjustRightInd w:val="0"/>
              <w:spacing w:before="40" w:line="276" w:lineRule="auto"/>
              <w:rPr>
                <w:spacing w:val="10"/>
              </w:rPr>
            </w:pPr>
          </w:p>
        </w:tc>
      </w:tr>
      <w:tr w:rsidR="00C90DD9" w:rsidTr="00303422">
        <w:trPr>
          <w:trHeight w:val="336"/>
        </w:trPr>
        <w:tc>
          <w:tcPr>
            <w:tcW w:w="1170" w:type="dxa"/>
          </w:tcPr>
          <w:p w:rsidR="00C90DD9" w:rsidRDefault="00C90DD9" w:rsidP="006E33D6">
            <w:pPr>
              <w:pStyle w:val="TtuloTabela"/>
              <w:spacing w:after="0" w:line="276" w:lineRule="auto"/>
              <w:jc w:val="center"/>
              <w:rPr>
                <w:i/>
              </w:rPr>
            </w:pPr>
          </w:p>
        </w:tc>
        <w:tc>
          <w:tcPr>
            <w:tcW w:w="1620" w:type="dxa"/>
          </w:tcPr>
          <w:p w:rsidR="00C90DD9" w:rsidRDefault="00C90DD9" w:rsidP="006E33D6">
            <w:pPr>
              <w:pStyle w:val="TtuloTabela"/>
              <w:spacing w:after="0" w:line="276" w:lineRule="auto"/>
              <w:jc w:val="center"/>
              <w:rPr>
                <w:i/>
              </w:rPr>
            </w:pPr>
          </w:p>
        </w:tc>
        <w:tc>
          <w:tcPr>
            <w:tcW w:w="3060" w:type="dxa"/>
          </w:tcPr>
          <w:p w:rsidR="00C90DD9" w:rsidRDefault="00C90DD9" w:rsidP="006E33D6">
            <w:pPr>
              <w:pStyle w:val="TtuloTabela"/>
              <w:spacing w:line="276" w:lineRule="auto"/>
              <w:rPr>
                <w:i/>
              </w:rPr>
            </w:pPr>
          </w:p>
        </w:tc>
        <w:tc>
          <w:tcPr>
            <w:tcW w:w="2160" w:type="dxa"/>
          </w:tcPr>
          <w:p w:rsidR="00C90DD9" w:rsidRDefault="00C90DD9" w:rsidP="006E33D6">
            <w:pPr>
              <w:autoSpaceDE w:val="0"/>
              <w:autoSpaceDN w:val="0"/>
              <w:adjustRightInd w:val="0"/>
              <w:spacing w:before="40" w:line="276" w:lineRule="auto"/>
              <w:rPr>
                <w:spacing w:val="10"/>
              </w:rPr>
            </w:pPr>
          </w:p>
        </w:tc>
        <w:tc>
          <w:tcPr>
            <w:tcW w:w="1620" w:type="dxa"/>
          </w:tcPr>
          <w:p w:rsidR="00C90DD9" w:rsidRDefault="00C90DD9" w:rsidP="006E33D6">
            <w:pPr>
              <w:autoSpaceDE w:val="0"/>
              <w:autoSpaceDN w:val="0"/>
              <w:adjustRightInd w:val="0"/>
              <w:spacing w:before="40" w:line="276" w:lineRule="auto"/>
              <w:rPr>
                <w:spacing w:val="10"/>
              </w:rPr>
            </w:pPr>
          </w:p>
        </w:tc>
      </w:tr>
    </w:tbl>
    <w:p w:rsidR="00C90DD9" w:rsidRDefault="00C90DD9" w:rsidP="006E33D6">
      <w:pPr>
        <w:pStyle w:val="Ttulo"/>
        <w:spacing w:line="276" w:lineRule="auto"/>
        <w:jc w:val="left"/>
      </w:pPr>
    </w:p>
    <w:p w:rsidR="00C90DD9" w:rsidRDefault="00C90DD9" w:rsidP="006E33D6">
      <w:pPr>
        <w:pStyle w:val="Ttulo"/>
        <w:spacing w:line="276" w:lineRule="auto"/>
        <w:jc w:val="left"/>
      </w:pPr>
    </w:p>
    <w:p w:rsidR="00C90DD9" w:rsidRDefault="00C90DD9" w:rsidP="006E33D6">
      <w:pPr>
        <w:pStyle w:val="Ttulo"/>
        <w:spacing w:line="276" w:lineRule="auto"/>
        <w:jc w:val="left"/>
      </w:pPr>
      <w:r>
        <w:t xml:space="preserve">Elaboração &amp; Revisão </w:t>
      </w:r>
    </w:p>
    <w:p w:rsidR="00C90DD9" w:rsidRDefault="00C90DD9" w:rsidP="006E33D6">
      <w:pPr>
        <w:pStyle w:val="Cabealho"/>
        <w:tabs>
          <w:tab w:val="left" w:pos="708"/>
        </w:tabs>
        <w:spacing w:line="276" w:lineRule="auto"/>
        <w:ind w:firstLine="567"/>
      </w:pPr>
    </w:p>
    <w:p w:rsidR="00C90DD9" w:rsidRDefault="00C90DD9" w:rsidP="006E33D6">
      <w:pPr>
        <w:pStyle w:val="Cabealho"/>
        <w:tabs>
          <w:tab w:val="left" w:pos="708"/>
        </w:tabs>
        <w:spacing w:line="276" w:lineRule="auto"/>
        <w:ind w:firstLine="567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550"/>
        <w:gridCol w:w="180"/>
        <w:gridCol w:w="2520"/>
      </w:tblGrid>
      <w:tr w:rsidR="00C90DD9">
        <w:trPr>
          <w:cantSplit/>
        </w:trPr>
        <w:tc>
          <w:tcPr>
            <w:tcW w:w="6550" w:type="dxa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" w:type="dxa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  <w:r>
              <w:t>Data: ____/____/_____</w:t>
            </w:r>
          </w:p>
        </w:tc>
      </w:tr>
      <w:tr w:rsidR="00C90DD9">
        <w:trPr>
          <w:cantSplit/>
        </w:trPr>
        <w:tc>
          <w:tcPr>
            <w:tcW w:w="65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0DD9" w:rsidRDefault="00766B52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Nome – empresa</w:t>
            </w:r>
          </w:p>
        </w:tc>
        <w:tc>
          <w:tcPr>
            <w:tcW w:w="180" w:type="dxa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20" w:type="dxa"/>
            <w:vMerge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C90DD9">
        <w:trPr>
          <w:cantSplit/>
        </w:trPr>
        <w:tc>
          <w:tcPr>
            <w:tcW w:w="6550" w:type="dxa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" w:type="dxa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  <w:r>
              <w:t>Data: ____/____/_____</w:t>
            </w:r>
          </w:p>
        </w:tc>
      </w:tr>
      <w:tr w:rsidR="00C90DD9">
        <w:trPr>
          <w:cantSplit/>
        </w:trPr>
        <w:tc>
          <w:tcPr>
            <w:tcW w:w="65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90DD9" w:rsidRDefault="00766B52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Nome – empresa</w:t>
            </w:r>
          </w:p>
          <w:p w:rsidR="00766B52" w:rsidRDefault="00766B52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" w:type="dxa"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20" w:type="dxa"/>
            <w:vMerge/>
            <w:vAlign w:val="center"/>
          </w:tcPr>
          <w:p w:rsidR="00C90DD9" w:rsidRDefault="00C90DD9" w:rsidP="006E33D6">
            <w:pPr>
              <w:autoSpaceDE w:val="0"/>
              <w:autoSpaceDN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90DD9" w:rsidRDefault="00C90DD9" w:rsidP="006E33D6">
      <w:pPr>
        <w:spacing w:line="276" w:lineRule="auto"/>
        <w:ind w:firstLine="567"/>
      </w:pPr>
    </w:p>
    <w:p w:rsidR="00C90DD9" w:rsidRDefault="00C90DD9" w:rsidP="006E33D6">
      <w:pPr>
        <w:pStyle w:val="TtulosIniciais"/>
        <w:spacing w:before="0" w:line="276" w:lineRule="auto"/>
        <w:ind w:firstLine="567"/>
        <w:rPr>
          <w:rFonts w:ascii="Arial" w:hAnsi="Arial"/>
          <w:sz w:val="22"/>
        </w:rPr>
      </w:pPr>
    </w:p>
    <w:p w:rsidR="00C90DD9" w:rsidRDefault="00C90DD9" w:rsidP="006E33D6">
      <w:pPr>
        <w:spacing w:line="276" w:lineRule="auto"/>
        <w:ind w:firstLine="567"/>
      </w:pPr>
    </w:p>
    <w:p w:rsidR="00840FDA" w:rsidRDefault="00C90DD9" w:rsidP="006E33D6">
      <w:pPr>
        <w:pStyle w:val="Ttulo"/>
        <w:spacing w:line="276" w:lineRule="auto"/>
        <w:jc w:val="left"/>
      </w:pPr>
      <w:r>
        <w:br w:type="page"/>
      </w:r>
      <w:r w:rsidR="00840FDA" w:rsidRPr="00840FDA">
        <w:lastRenderedPageBreak/>
        <w:t xml:space="preserve"> </w:t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eastAsia="pt-BR"/>
        </w:rPr>
        <w:id w:val="6273911"/>
        <w:docPartObj>
          <w:docPartGallery w:val="Table of Contents"/>
          <w:docPartUnique/>
        </w:docPartObj>
      </w:sdtPr>
      <w:sdtContent>
        <w:p w:rsidR="00840FDA" w:rsidRDefault="00840FDA" w:rsidP="006E33D6">
          <w:pPr>
            <w:pStyle w:val="CabealhodoSumrio"/>
            <w:spacing w:before="0"/>
          </w:pPr>
          <w:r w:rsidRPr="00840FDA">
            <w:rPr>
              <w:color w:val="auto"/>
            </w:rPr>
            <w:t xml:space="preserve">ÍNDICE </w:t>
          </w:r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after="0" w:line="276" w:lineRule="auto"/>
          </w:pPr>
          <w:hyperlink w:anchor="justificativa" w:history="1">
            <w:r w:rsidR="00840FDA" w:rsidRPr="00EF6F6A">
              <w:rPr>
                <w:rStyle w:val="Hyperlink"/>
              </w:rPr>
              <w:t>JUSTIFICATIVA</w:t>
            </w:r>
          </w:hyperlink>
          <w:r w:rsidR="00840FDA" w:rsidRPr="00840FDA">
            <w:ptab w:relativeTo="margin" w:alignment="right" w:leader="dot"/>
          </w:r>
          <w:r w:rsidR="00840FDA" w:rsidRPr="00840FDA">
            <w:t>3</w:t>
          </w:r>
        </w:p>
        <w:p w:rsidR="00840FDA" w:rsidRPr="00840FDA" w:rsidRDefault="00FD1DBC" w:rsidP="006E33D6">
          <w:pPr>
            <w:pStyle w:val="Sumrio2"/>
            <w:spacing w:line="276" w:lineRule="auto"/>
            <w:ind w:left="216"/>
            <w:rPr>
              <w:b/>
            </w:rPr>
          </w:pPr>
          <w:sdt>
            <w:sdtPr>
              <w:rPr>
                <w:b/>
              </w:rPr>
              <w:id w:val="1667506712"/>
              <w:temporary/>
              <w:showingPlcHdr/>
            </w:sdtPr>
            <w:sdtContent>
              <w:r w:rsidR="00840FDA" w:rsidRPr="00333D0C">
                <w:rPr>
                  <w:b/>
                  <w:color w:val="FF0000"/>
                </w:rPr>
                <w:t>Digite o título do capítulo (nível 2)</w:t>
              </w:r>
            </w:sdtContent>
          </w:sdt>
          <w:r w:rsidR="00840FDA" w:rsidRPr="00840FDA">
            <w:rPr>
              <w:b/>
            </w:rPr>
            <w:ptab w:relativeTo="margin" w:alignment="right" w:leader="dot"/>
          </w:r>
          <w:proofErr w:type="gramStart"/>
          <w:r w:rsidR="00840FDA" w:rsidRPr="00840FDA">
            <w:rPr>
              <w:b/>
            </w:rPr>
            <w:t>3</w:t>
          </w:r>
          <w:proofErr w:type="gramEnd"/>
        </w:p>
        <w:p w:rsidR="00840FDA" w:rsidRPr="00840FDA" w:rsidRDefault="00FD1DBC" w:rsidP="006E33D6">
          <w:pPr>
            <w:pStyle w:val="Sumrio3"/>
            <w:spacing w:line="276" w:lineRule="auto"/>
            <w:ind w:left="446"/>
            <w:rPr>
              <w:b/>
            </w:rPr>
          </w:pPr>
          <w:sdt>
            <w:sdtPr>
              <w:rPr>
                <w:b/>
              </w:rPr>
              <w:id w:val="93059032"/>
              <w:temporary/>
              <w:showingPlcHdr/>
            </w:sdtPr>
            <w:sdtContent>
              <w:r w:rsidR="00840FDA" w:rsidRPr="00333D0C">
                <w:rPr>
                  <w:b/>
                  <w:color w:val="FF0000"/>
                </w:rPr>
                <w:t>Digite o título do capítulo (nível 3)</w:t>
              </w:r>
            </w:sdtContent>
          </w:sdt>
          <w:r w:rsidR="00840FDA" w:rsidRPr="00840FDA">
            <w:rPr>
              <w:b/>
            </w:rPr>
            <w:ptab w:relativeTo="margin" w:alignment="right" w:leader="dot"/>
          </w:r>
          <w:proofErr w:type="gramStart"/>
          <w:r w:rsidR="00E7782D">
            <w:rPr>
              <w:b/>
            </w:rPr>
            <w:t>0</w:t>
          </w:r>
          <w:proofErr w:type="gramEnd"/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after="0" w:line="276" w:lineRule="auto"/>
          </w:pPr>
          <w:hyperlink w:anchor="Missao2" w:history="1">
            <w:r w:rsidR="00840FDA" w:rsidRPr="00EF6F6A">
              <w:rPr>
                <w:rStyle w:val="Hyperlink"/>
              </w:rPr>
              <w:t>MISSÃO</w:t>
            </w:r>
          </w:hyperlink>
          <w:r w:rsidR="00840FDA" w:rsidRPr="00840FDA">
            <w:ptab w:relativeTo="margin" w:alignment="right" w:leader="dot"/>
          </w:r>
          <w:r w:rsidR="008D5880">
            <w:t>3</w:t>
          </w:r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after="0" w:line="276" w:lineRule="auto"/>
          </w:pPr>
          <w:hyperlink w:anchor="premissas" w:history="1">
            <w:r w:rsidR="00840FDA" w:rsidRPr="00EF6F6A">
              <w:rPr>
                <w:rStyle w:val="Hyperlink"/>
              </w:rPr>
              <w:t>PREMISSAS</w:t>
            </w:r>
          </w:hyperlink>
          <w:r w:rsidR="00840FDA" w:rsidRPr="00840FDA">
            <w:ptab w:relativeTo="margin" w:alignment="right" w:leader="dot"/>
          </w:r>
          <w:r w:rsidR="008D5880">
            <w:t>3</w:t>
          </w:r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after="0" w:line="276" w:lineRule="auto"/>
          </w:pPr>
          <w:hyperlink w:anchor="Informaçõesdeacessoàfuncionalidad" w:history="1">
            <w:r w:rsidR="00840FDA" w:rsidRPr="00EF6F6A">
              <w:rPr>
                <w:rStyle w:val="Hyperlink"/>
              </w:rPr>
              <w:t>INFORMAÇÕES DE ACESSO À FUNCIONALIDADE</w:t>
            </w:r>
          </w:hyperlink>
          <w:r w:rsidR="00840FDA" w:rsidRPr="00840FDA">
            <w:ptab w:relativeTo="margin" w:alignment="right" w:leader="dot"/>
          </w:r>
          <w:r w:rsidR="008D5880">
            <w:t>3</w:t>
          </w:r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after="0" w:line="276" w:lineRule="auto"/>
          </w:pPr>
          <w:hyperlink w:anchor="DescriçãodosFluxosdosProcessos" w:history="1">
            <w:r w:rsidR="00194CF0" w:rsidRPr="00EF6F6A">
              <w:rPr>
                <w:rStyle w:val="Hyperlink"/>
              </w:rPr>
              <w:t>descrição</w:t>
            </w:r>
            <w:r w:rsidR="00840FDA" w:rsidRPr="00EF6F6A">
              <w:rPr>
                <w:rStyle w:val="Hyperlink"/>
              </w:rPr>
              <w:t xml:space="preserve"> DO FLUXO DO PROCESSO</w:t>
            </w:r>
          </w:hyperlink>
          <w:r w:rsidR="00840FDA" w:rsidRPr="00840FDA">
            <w:ptab w:relativeTo="margin" w:alignment="right" w:leader="dot"/>
          </w:r>
          <w:r w:rsidR="008D5880">
            <w:t>3</w:t>
          </w:r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line="276" w:lineRule="auto"/>
          </w:pPr>
          <w:hyperlink w:anchor="Descriçãodasolicitação" w:history="1">
            <w:r w:rsidR="00194CF0" w:rsidRPr="00EF6F6A">
              <w:rPr>
                <w:rStyle w:val="Hyperlink"/>
              </w:rPr>
              <w:t xml:space="preserve">descrição </w:t>
            </w:r>
            <w:r w:rsidR="00840FDA" w:rsidRPr="00EF6F6A">
              <w:rPr>
                <w:rStyle w:val="Hyperlink"/>
              </w:rPr>
              <w:t>DA SOLICITAÇÃO</w:t>
            </w:r>
          </w:hyperlink>
          <w:r w:rsidR="00840FDA" w:rsidRPr="00840FDA">
            <w:ptab w:relativeTo="margin" w:alignment="right" w:leader="dot"/>
          </w:r>
          <w:r w:rsidR="00840FDA" w:rsidRPr="00840FDA">
            <w:t>4</w:t>
          </w:r>
        </w:p>
        <w:p w:rsidR="00840FDA" w:rsidRPr="00840FDA" w:rsidRDefault="00FD1DBC" w:rsidP="006E33D6">
          <w:pPr>
            <w:pStyle w:val="Sumrio1"/>
            <w:numPr>
              <w:ilvl w:val="0"/>
              <w:numId w:val="24"/>
            </w:numPr>
            <w:spacing w:line="276" w:lineRule="auto"/>
          </w:pPr>
          <w:hyperlink w:anchor="Impactosprevistosdeemoutrasfunci" w:history="1">
            <w:r w:rsidR="00840FDA" w:rsidRPr="00EF6F6A">
              <w:rPr>
                <w:rStyle w:val="Hyperlink"/>
              </w:rPr>
              <w:t>IMPACTOS PREVISTOS</w:t>
            </w:r>
          </w:hyperlink>
          <w:r w:rsidR="00840FDA" w:rsidRPr="00840FDA">
            <w:ptab w:relativeTo="margin" w:alignment="right" w:leader="dot"/>
          </w:r>
          <w:r w:rsidR="00840FDA" w:rsidRPr="00840FDA">
            <w:t>4</w:t>
          </w:r>
        </w:p>
        <w:p w:rsidR="00EF6F6A" w:rsidRPr="00EF6F6A" w:rsidRDefault="00FD1DBC" w:rsidP="006E33D6">
          <w:pPr>
            <w:pStyle w:val="Sumrio1"/>
            <w:numPr>
              <w:ilvl w:val="0"/>
              <w:numId w:val="24"/>
            </w:numPr>
            <w:spacing w:line="276" w:lineRule="auto"/>
          </w:pPr>
          <w:hyperlink w:anchor="Descriçãodasatividadesparaatendim" w:history="1">
            <w:r w:rsidR="00EF6F6A" w:rsidRPr="00EF6F6A">
              <w:rPr>
                <w:rStyle w:val="Hyperlink"/>
              </w:rPr>
              <w:t>DESCRIÇÃO DAS ATIVIDADES PARA ATENDIMENTO</w:t>
            </w:r>
          </w:hyperlink>
          <w:r w:rsidR="00EF6F6A" w:rsidRPr="00840FDA">
            <w:ptab w:relativeTo="margin" w:alignment="right" w:leader="dot"/>
          </w:r>
          <w:r w:rsidR="00EF6F6A" w:rsidRPr="00840FDA">
            <w:t>4</w:t>
          </w:r>
        </w:p>
        <w:p w:rsidR="00EF6F6A" w:rsidRPr="00EF6F6A" w:rsidRDefault="00FD1DBC" w:rsidP="006E33D6">
          <w:pPr>
            <w:pStyle w:val="Sumrio1"/>
            <w:numPr>
              <w:ilvl w:val="0"/>
              <w:numId w:val="24"/>
            </w:numPr>
            <w:spacing w:line="276" w:lineRule="auto"/>
          </w:pPr>
          <w:hyperlink w:anchor="OutrosAnexos" w:history="1">
            <w:r w:rsidR="00EF6F6A">
              <w:rPr>
                <w:rStyle w:val="Hyperlink"/>
              </w:rPr>
              <w:t>outros/anexos</w:t>
            </w:r>
          </w:hyperlink>
          <w:r w:rsidR="00EF6F6A" w:rsidRPr="00840FDA">
            <w:ptab w:relativeTo="margin" w:alignment="right" w:leader="dot"/>
          </w:r>
          <w:r w:rsidR="00EF6F6A" w:rsidRPr="00840FDA">
            <w:t>4</w:t>
          </w:r>
        </w:p>
        <w:p w:rsidR="00840FDA" w:rsidRPr="00840FDA" w:rsidRDefault="00840FDA" w:rsidP="006E33D6">
          <w:pPr>
            <w:spacing w:line="276" w:lineRule="auto"/>
            <w:rPr>
              <w:b/>
            </w:rPr>
          </w:pPr>
        </w:p>
        <w:p w:rsidR="00840FDA" w:rsidRPr="00C07296" w:rsidRDefault="00FD1DBC" w:rsidP="006E33D6">
          <w:pPr>
            <w:spacing w:line="276" w:lineRule="auto"/>
          </w:pPr>
        </w:p>
      </w:sdtContent>
    </w:sdt>
    <w:p w:rsidR="00840FDA" w:rsidRDefault="00840FDA" w:rsidP="006E33D6">
      <w:pPr>
        <w:spacing w:line="276" w:lineRule="auto"/>
      </w:pPr>
    </w:p>
    <w:p w:rsidR="00C90DD9" w:rsidRDefault="00C90DD9" w:rsidP="006E33D6">
      <w:pPr>
        <w:pStyle w:val="Ttulo"/>
        <w:spacing w:line="276" w:lineRule="auto"/>
        <w:jc w:val="left"/>
      </w:pPr>
    </w:p>
    <w:p w:rsidR="00C90DD9" w:rsidRDefault="00C90DD9" w:rsidP="006E33D6">
      <w:pPr>
        <w:spacing w:line="276" w:lineRule="auto"/>
      </w:pPr>
    </w:p>
    <w:p w:rsidR="00C90DD9" w:rsidRDefault="00C90DD9" w:rsidP="006E33D6">
      <w:pPr>
        <w:pStyle w:val="Ttulo1"/>
        <w:spacing w:line="276" w:lineRule="auto"/>
      </w:pPr>
      <w:bookmarkStart w:id="0" w:name="_Toc115058355"/>
      <w:r>
        <w:br w:type="page"/>
      </w:r>
      <w:bookmarkStart w:id="1" w:name="justificativa"/>
      <w:r w:rsidR="007D3733">
        <w:lastRenderedPageBreak/>
        <w:t xml:space="preserve">Justificativa </w:t>
      </w:r>
      <w:bookmarkEnd w:id="1"/>
    </w:p>
    <w:p w:rsidR="00C90DD9" w:rsidRPr="00EB10E7" w:rsidRDefault="00C90DD9" w:rsidP="006E33D6">
      <w:pPr>
        <w:spacing w:line="276" w:lineRule="auto"/>
        <w:rPr>
          <w:rStyle w:val="HiperlinkVisitado"/>
        </w:rPr>
      </w:pPr>
    </w:p>
    <w:p w:rsidR="001E029D" w:rsidRDefault="001D2495" w:rsidP="006E33D6">
      <w:pPr>
        <w:spacing w:line="276" w:lineRule="auto"/>
      </w:pPr>
      <w:r>
        <w:t>Foram identificadas</w:t>
      </w:r>
      <w:r w:rsidR="001E029D">
        <w:t xml:space="preserve"> dificuldades para realizar o controle de equipamentos, pois alguns campos não estão de acordo com as regras das empresas que fazem a gestão de &lt;&lt;</w:t>
      </w:r>
      <w:proofErr w:type="spellStart"/>
      <w:r w:rsidR="001E029D" w:rsidRPr="00B839CF">
        <w:rPr>
          <w:color w:val="FF0000"/>
        </w:rPr>
        <w:t>EPIs</w:t>
      </w:r>
      <w:proofErr w:type="spellEnd"/>
      <w:r w:rsidR="001E029D">
        <w:t xml:space="preserve">&gt;&gt;. </w:t>
      </w:r>
    </w:p>
    <w:p w:rsidR="009C108D" w:rsidRDefault="009C108D" w:rsidP="006E33D6">
      <w:pPr>
        <w:spacing w:line="276" w:lineRule="auto"/>
        <w:jc w:val="both"/>
      </w:pPr>
    </w:p>
    <w:p w:rsidR="009C108D" w:rsidRDefault="009C108D" w:rsidP="006E33D6">
      <w:pPr>
        <w:pStyle w:val="Ttulo1"/>
        <w:spacing w:line="276" w:lineRule="auto"/>
      </w:pPr>
      <w:bookmarkStart w:id="2" w:name="_Missão"/>
      <w:bookmarkStart w:id="3" w:name="Missao2"/>
      <w:bookmarkStart w:id="4" w:name="Missao"/>
      <w:bookmarkEnd w:id="2"/>
      <w:r>
        <w:t>Missão</w:t>
      </w:r>
      <w:bookmarkEnd w:id="3"/>
      <w:r>
        <w:t xml:space="preserve"> </w:t>
      </w:r>
    </w:p>
    <w:bookmarkEnd w:id="4"/>
    <w:p w:rsidR="009171D9" w:rsidRDefault="009171D9" w:rsidP="006E33D6">
      <w:pPr>
        <w:spacing w:line="276" w:lineRule="auto"/>
      </w:pPr>
    </w:p>
    <w:p w:rsidR="00CA2C75" w:rsidRDefault="003A1C6A" w:rsidP="006E33D6">
      <w:pPr>
        <w:spacing w:line="276" w:lineRule="auto"/>
      </w:pPr>
      <w:r>
        <w:t>O objetivo</w:t>
      </w:r>
      <w:r w:rsidR="009C108D">
        <w:t xml:space="preserve"> deste </w:t>
      </w:r>
      <w:r w:rsidR="005A290E">
        <w:t xml:space="preserve">projeto é realizar alterações dos campos obrigatórios </w:t>
      </w:r>
      <w:r w:rsidR="00C33D3E">
        <w:t>n</w:t>
      </w:r>
      <w:r w:rsidR="00C718D2">
        <w:t xml:space="preserve">as opções </w:t>
      </w:r>
      <w:r w:rsidR="00353C4B">
        <w:t>do</w:t>
      </w:r>
      <w:r w:rsidR="000B0FEC">
        <w:t xml:space="preserve"> </w:t>
      </w:r>
      <w:r w:rsidR="005A290E">
        <w:t>“</w:t>
      </w:r>
      <w:proofErr w:type="spellStart"/>
      <w:r w:rsidR="005A290E">
        <w:t>Historico</w:t>
      </w:r>
      <w:proofErr w:type="spellEnd"/>
      <w:r w:rsidR="005A290E">
        <w:t xml:space="preserve"> do </w:t>
      </w:r>
      <w:proofErr w:type="spellStart"/>
      <w:r w:rsidR="005A290E">
        <w:t>Cod</w:t>
      </w:r>
      <w:proofErr w:type="spellEnd"/>
      <w:r w:rsidR="005A290E">
        <w:t>. Compl.”</w:t>
      </w:r>
      <w:r w:rsidR="00720AC6">
        <w:t xml:space="preserve"> </w:t>
      </w:r>
      <w:r w:rsidR="009C108D">
        <w:t>de forma que seja possível escolher</w:t>
      </w:r>
      <w:r w:rsidR="00806167">
        <w:t xml:space="preserve"> as exigências</w:t>
      </w:r>
      <w:r w:rsidR="009C108D">
        <w:t xml:space="preserve"> que o sistema fará quando o usuário for </w:t>
      </w:r>
      <w:r w:rsidR="00E83822">
        <w:t>dar entrada no estoque e/ou requisitar</w:t>
      </w:r>
      <w:r w:rsidR="009C108D">
        <w:t xml:space="preserve"> equipamentos</w:t>
      </w:r>
      <w:r w:rsidR="00510A8F">
        <w:t>.</w:t>
      </w:r>
      <w:r w:rsidR="00895442">
        <w:t xml:space="preserve"> </w:t>
      </w:r>
    </w:p>
    <w:p w:rsidR="00CA2C75" w:rsidRDefault="00CA2C75" w:rsidP="006E33D6">
      <w:pPr>
        <w:spacing w:line="276" w:lineRule="auto"/>
      </w:pPr>
      <w:r>
        <w:t>Cada opção pedirá o preenchimento dos campos de acordo com as tabelas a seguir:</w:t>
      </w:r>
    </w:p>
    <w:p w:rsidR="006469FA" w:rsidRDefault="003D1A44" w:rsidP="003D1A44">
      <w:pPr>
        <w:pStyle w:val="PargrafodaLista"/>
        <w:numPr>
          <w:ilvl w:val="0"/>
          <w:numId w:val="25"/>
        </w:numPr>
        <w:spacing w:line="276" w:lineRule="auto"/>
      </w:pPr>
      <w:r>
        <w:rPr>
          <w:b/>
        </w:rPr>
        <w:t xml:space="preserve">Opção 0 </w:t>
      </w:r>
      <w:r w:rsidRPr="003D1A44">
        <w:rPr>
          <w:b/>
        </w:rPr>
        <w:t xml:space="preserve">- </w:t>
      </w:r>
      <w:r w:rsidR="006469FA" w:rsidRPr="003D1A44">
        <w:rPr>
          <w:b/>
        </w:rPr>
        <w:t>Liberado</w:t>
      </w:r>
      <w:r w:rsidR="00CA2C75">
        <w:t>:</w:t>
      </w:r>
      <w:r w:rsidR="006469FA">
        <w:t xml:space="preserve"> o sistema não deverá exigir o preenchimento de nenhum dos seguintes campos: </w:t>
      </w:r>
    </w:p>
    <w:tbl>
      <w:tblPr>
        <w:tblW w:w="9151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1250"/>
        <w:gridCol w:w="776"/>
        <w:gridCol w:w="954"/>
        <w:gridCol w:w="695"/>
        <w:gridCol w:w="402"/>
        <w:gridCol w:w="875"/>
        <w:gridCol w:w="1287"/>
        <w:gridCol w:w="776"/>
        <w:gridCol w:w="875"/>
        <w:gridCol w:w="1261"/>
      </w:tblGrid>
      <w:tr w:rsidR="000E638A" w:rsidRPr="00857181" w:rsidTr="005D7FA4">
        <w:trPr>
          <w:trHeight w:val="255"/>
        </w:trPr>
        <w:tc>
          <w:tcPr>
            <w:tcW w:w="1250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FABRICANTE</w:t>
            </w:r>
          </w:p>
        </w:tc>
        <w:tc>
          <w:tcPr>
            <w:tcW w:w="776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MARCA</w:t>
            </w:r>
          </w:p>
        </w:tc>
        <w:tc>
          <w:tcPr>
            <w:tcW w:w="954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MODELO</w:t>
            </w:r>
          </w:p>
        </w:tc>
        <w:tc>
          <w:tcPr>
            <w:tcW w:w="695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COD. CPL</w:t>
            </w:r>
          </w:p>
        </w:tc>
        <w:tc>
          <w:tcPr>
            <w:tcW w:w="402" w:type="dxa"/>
            <w:shd w:val="clear" w:color="auto" w:fill="FFFFFF" w:themeFill="background1"/>
            <w:vAlign w:val="center"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CA</w:t>
            </w:r>
          </w:p>
        </w:tc>
        <w:tc>
          <w:tcPr>
            <w:tcW w:w="875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VENCIM. CA</w:t>
            </w:r>
          </w:p>
        </w:tc>
        <w:tc>
          <w:tcPr>
            <w:tcW w:w="1287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FORNECEDOR</w:t>
            </w:r>
          </w:p>
        </w:tc>
        <w:tc>
          <w:tcPr>
            <w:tcW w:w="776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LAUDO</w:t>
            </w:r>
          </w:p>
        </w:tc>
        <w:tc>
          <w:tcPr>
            <w:tcW w:w="875" w:type="dxa"/>
            <w:shd w:val="clear" w:color="auto" w:fill="FFFFFF" w:themeFill="background1"/>
            <w:noWrap/>
            <w:vAlign w:val="center"/>
            <w:hideMark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VENCIM. LAUDO</w:t>
            </w:r>
          </w:p>
        </w:tc>
        <w:tc>
          <w:tcPr>
            <w:tcW w:w="1261" w:type="dxa"/>
            <w:shd w:val="clear" w:color="auto" w:fill="FFFFFF" w:themeFill="background1"/>
          </w:tcPr>
          <w:p w:rsidR="006469FA" w:rsidRPr="00857181" w:rsidRDefault="006469F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MOVIMENTO</w:t>
            </w:r>
          </w:p>
        </w:tc>
      </w:tr>
    </w:tbl>
    <w:p w:rsidR="008067E8" w:rsidRPr="008067E8" w:rsidRDefault="008067E8" w:rsidP="006E33D6">
      <w:pPr>
        <w:pStyle w:val="PargrafodaLista"/>
        <w:spacing w:line="276" w:lineRule="auto"/>
      </w:pPr>
    </w:p>
    <w:p w:rsidR="006469FA" w:rsidRDefault="003D1A44" w:rsidP="006E33D6">
      <w:pPr>
        <w:pStyle w:val="PargrafodaLista"/>
        <w:numPr>
          <w:ilvl w:val="0"/>
          <w:numId w:val="25"/>
        </w:numPr>
        <w:spacing w:line="276" w:lineRule="auto"/>
      </w:pPr>
      <w:r>
        <w:rPr>
          <w:b/>
        </w:rPr>
        <w:t xml:space="preserve">Opção 1 </w:t>
      </w:r>
      <w:r w:rsidRPr="003D1A44">
        <w:rPr>
          <w:b/>
        </w:rPr>
        <w:t xml:space="preserve">- </w:t>
      </w:r>
      <w:r w:rsidR="00CA2C75" w:rsidRPr="008067E8">
        <w:rPr>
          <w:b/>
        </w:rPr>
        <w:t>Nº CA e laudo</w:t>
      </w:r>
      <w:r w:rsidR="00CA2C75">
        <w:t>: o sistema pedirá o preenchimento dos campos:</w:t>
      </w:r>
    </w:p>
    <w:tbl>
      <w:tblPr>
        <w:tblW w:w="8476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1250"/>
        <w:gridCol w:w="1267"/>
        <w:gridCol w:w="731"/>
        <w:gridCol w:w="1247"/>
        <w:gridCol w:w="1102"/>
        <w:gridCol w:w="1618"/>
        <w:gridCol w:w="1261"/>
      </w:tblGrid>
      <w:tr w:rsidR="00CA2C75" w:rsidRPr="00857181" w:rsidTr="005D7FA4">
        <w:trPr>
          <w:trHeight w:val="255"/>
        </w:trPr>
        <w:tc>
          <w:tcPr>
            <w:tcW w:w="1250" w:type="dxa"/>
            <w:shd w:val="clear" w:color="auto" w:fill="FFFFFF" w:themeFill="background1"/>
            <w:noWrap/>
            <w:vAlign w:val="center"/>
            <w:hideMark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FABRICANTE</w:t>
            </w:r>
          </w:p>
        </w:tc>
        <w:tc>
          <w:tcPr>
            <w:tcW w:w="1267" w:type="dxa"/>
            <w:shd w:val="clear" w:color="auto" w:fill="FFFFFF" w:themeFill="background1"/>
            <w:noWrap/>
            <w:vAlign w:val="center"/>
            <w:hideMark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COD. CPL</w:t>
            </w:r>
          </w:p>
        </w:tc>
        <w:tc>
          <w:tcPr>
            <w:tcW w:w="731" w:type="dxa"/>
            <w:shd w:val="clear" w:color="auto" w:fill="FFFFFF" w:themeFill="background1"/>
            <w:vAlign w:val="center"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CA</w:t>
            </w:r>
          </w:p>
        </w:tc>
        <w:tc>
          <w:tcPr>
            <w:tcW w:w="1247" w:type="dxa"/>
            <w:shd w:val="clear" w:color="auto" w:fill="FFFFFF" w:themeFill="background1"/>
            <w:noWrap/>
            <w:vAlign w:val="center"/>
            <w:hideMark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VENCIM. CA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center"/>
            <w:hideMark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LAUDO</w:t>
            </w:r>
          </w:p>
        </w:tc>
        <w:tc>
          <w:tcPr>
            <w:tcW w:w="1618" w:type="dxa"/>
            <w:shd w:val="clear" w:color="auto" w:fill="FFFFFF" w:themeFill="background1"/>
            <w:noWrap/>
            <w:vAlign w:val="center"/>
            <w:hideMark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VENCIM. LAUDO</w:t>
            </w:r>
          </w:p>
        </w:tc>
        <w:tc>
          <w:tcPr>
            <w:tcW w:w="1261" w:type="dxa"/>
            <w:shd w:val="clear" w:color="auto" w:fill="FFFFFF" w:themeFill="background1"/>
          </w:tcPr>
          <w:p w:rsidR="00CA2C75" w:rsidRPr="00857181" w:rsidRDefault="00CA2C75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MOVIMENTO</w:t>
            </w:r>
          </w:p>
        </w:tc>
      </w:tr>
    </w:tbl>
    <w:p w:rsidR="008067E8" w:rsidRDefault="008067E8" w:rsidP="006E33D6">
      <w:pPr>
        <w:pStyle w:val="PargrafodaLista"/>
        <w:spacing w:line="276" w:lineRule="auto"/>
      </w:pPr>
    </w:p>
    <w:p w:rsidR="000E638A" w:rsidRDefault="003D1A44" w:rsidP="006E33D6">
      <w:pPr>
        <w:pStyle w:val="PargrafodaLista"/>
        <w:numPr>
          <w:ilvl w:val="0"/>
          <w:numId w:val="25"/>
        </w:numPr>
        <w:spacing w:line="276" w:lineRule="auto"/>
      </w:pPr>
      <w:r>
        <w:rPr>
          <w:b/>
        </w:rPr>
        <w:t xml:space="preserve">Opção 2 </w:t>
      </w:r>
      <w:r w:rsidRPr="003D1A44">
        <w:rPr>
          <w:b/>
        </w:rPr>
        <w:t xml:space="preserve">- </w:t>
      </w:r>
      <w:r w:rsidR="000E638A" w:rsidRPr="00A75940">
        <w:rPr>
          <w:b/>
        </w:rPr>
        <w:t>Laudo</w:t>
      </w:r>
      <w:r w:rsidR="000E638A">
        <w:t>: os seguintes campos deverão ser preenchidos:</w:t>
      </w:r>
    </w:p>
    <w:tbl>
      <w:tblPr>
        <w:tblW w:w="9311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/>
      </w:tblPr>
      <w:tblGrid>
        <w:gridCol w:w="1250"/>
        <w:gridCol w:w="776"/>
        <w:gridCol w:w="954"/>
        <w:gridCol w:w="1267"/>
        <w:gridCol w:w="1287"/>
        <w:gridCol w:w="1102"/>
        <w:gridCol w:w="1454"/>
        <w:gridCol w:w="1221"/>
      </w:tblGrid>
      <w:tr w:rsidR="000E638A" w:rsidRPr="00857181" w:rsidTr="005D7FA4">
        <w:trPr>
          <w:trHeight w:val="255"/>
        </w:trPr>
        <w:tc>
          <w:tcPr>
            <w:tcW w:w="1250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FABRICANTE</w:t>
            </w:r>
          </w:p>
        </w:tc>
        <w:tc>
          <w:tcPr>
            <w:tcW w:w="776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MARCA</w:t>
            </w:r>
          </w:p>
        </w:tc>
        <w:tc>
          <w:tcPr>
            <w:tcW w:w="954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MODELO</w:t>
            </w:r>
          </w:p>
        </w:tc>
        <w:tc>
          <w:tcPr>
            <w:tcW w:w="1267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COD. CPL</w:t>
            </w:r>
          </w:p>
        </w:tc>
        <w:tc>
          <w:tcPr>
            <w:tcW w:w="1287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FORNECEDOR</w:t>
            </w:r>
          </w:p>
        </w:tc>
        <w:tc>
          <w:tcPr>
            <w:tcW w:w="1102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LAUDO</w:t>
            </w:r>
          </w:p>
        </w:tc>
        <w:tc>
          <w:tcPr>
            <w:tcW w:w="1454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VENCIM. LAUDO</w:t>
            </w:r>
          </w:p>
        </w:tc>
        <w:tc>
          <w:tcPr>
            <w:tcW w:w="1221" w:type="dxa"/>
            <w:shd w:val="clear" w:color="auto" w:fill="FFFFFF" w:themeFill="background1"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MOVIMENTO</w:t>
            </w:r>
          </w:p>
        </w:tc>
      </w:tr>
    </w:tbl>
    <w:p w:rsidR="008067E8" w:rsidRDefault="008067E8" w:rsidP="006E33D6">
      <w:pPr>
        <w:pStyle w:val="PargrafodaLista"/>
        <w:spacing w:line="276" w:lineRule="auto"/>
      </w:pPr>
    </w:p>
    <w:p w:rsidR="00CA2C75" w:rsidRDefault="003D1A44" w:rsidP="006E33D6">
      <w:pPr>
        <w:pStyle w:val="PargrafodaLista"/>
        <w:numPr>
          <w:ilvl w:val="0"/>
          <w:numId w:val="25"/>
        </w:numPr>
        <w:spacing w:line="276" w:lineRule="auto"/>
      </w:pPr>
      <w:r>
        <w:rPr>
          <w:b/>
        </w:rPr>
        <w:t xml:space="preserve">Opção 3 </w:t>
      </w:r>
      <w:r w:rsidRPr="003D1A44">
        <w:rPr>
          <w:b/>
        </w:rPr>
        <w:t xml:space="preserve">- </w:t>
      </w:r>
      <w:r w:rsidR="000E638A" w:rsidRPr="00A75940">
        <w:rPr>
          <w:b/>
        </w:rPr>
        <w:t>Nº CA</w:t>
      </w:r>
      <w:r w:rsidR="000E638A">
        <w:t>: obrigará o preenchimento dos campos:</w:t>
      </w:r>
    </w:p>
    <w:tbl>
      <w:tblPr>
        <w:tblW w:w="448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1250"/>
        <w:gridCol w:w="731"/>
        <w:gridCol w:w="1247"/>
        <w:gridCol w:w="1261"/>
      </w:tblGrid>
      <w:tr w:rsidR="000E638A" w:rsidRPr="00857181" w:rsidTr="005D7FA4">
        <w:trPr>
          <w:trHeight w:val="255"/>
        </w:trPr>
        <w:tc>
          <w:tcPr>
            <w:tcW w:w="1250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FABRICANTE</w:t>
            </w:r>
          </w:p>
        </w:tc>
        <w:tc>
          <w:tcPr>
            <w:tcW w:w="731" w:type="dxa"/>
            <w:shd w:val="clear" w:color="auto" w:fill="FFFFFF" w:themeFill="background1"/>
            <w:vAlign w:val="center"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Nº CA</w:t>
            </w:r>
          </w:p>
        </w:tc>
        <w:tc>
          <w:tcPr>
            <w:tcW w:w="1247" w:type="dxa"/>
            <w:shd w:val="clear" w:color="auto" w:fill="FFFFFF" w:themeFill="background1"/>
            <w:noWrap/>
            <w:vAlign w:val="center"/>
            <w:hideMark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VENCIM. CA</w:t>
            </w:r>
          </w:p>
        </w:tc>
        <w:tc>
          <w:tcPr>
            <w:tcW w:w="1261" w:type="dxa"/>
            <w:shd w:val="clear" w:color="auto" w:fill="FFFFFF" w:themeFill="background1"/>
          </w:tcPr>
          <w:p w:rsidR="000E638A" w:rsidRPr="00857181" w:rsidRDefault="000E638A" w:rsidP="006E33D6">
            <w:pPr>
              <w:spacing w:line="276" w:lineRule="auto"/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857181">
              <w:rPr>
                <w:rFonts w:ascii="Calibri" w:hAnsi="Calibri"/>
                <w:bCs/>
                <w:color w:val="000000"/>
                <w:sz w:val="20"/>
              </w:rPr>
              <w:t>MOVIMENTO</w:t>
            </w:r>
          </w:p>
        </w:tc>
      </w:tr>
    </w:tbl>
    <w:p w:rsidR="000E638A" w:rsidRDefault="000E638A" w:rsidP="006E33D6">
      <w:pPr>
        <w:pStyle w:val="PargrafodaLista"/>
        <w:spacing w:line="276" w:lineRule="auto"/>
      </w:pPr>
    </w:p>
    <w:p w:rsidR="00622983" w:rsidRDefault="00622983" w:rsidP="006E33D6">
      <w:pPr>
        <w:spacing w:line="276" w:lineRule="auto"/>
      </w:pPr>
    </w:p>
    <w:p w:rsidR="00622983" w:rsidRDefault="00622983" w:rsidP="006E33D6">
      <w:pPr>
        <w:spacing w:line="276" w:lineRule="auto"/>
      </w:pPr>
      <w:r>
        <w:t>Sendo que o campo laudo terá um tratamento</w:t>
      </w:r>
      <w:r w:rsidR="009C46B2">
        <w:t xml:space="preserve"> diferente</w:t>
      </w:r>
      <w:r>
        <w:t xml:space="preserve"> de acordo com as configurações solicitadas pelo cliente.</w:t>
      </w:r>
      <w:r w:rsidR="009C46B2">
        <w:t xml:space="preserve"> </w:t>
      </w:r>
      <w:r w:rsidR="005156BE">
        <w:t xml:space="preserve">Ele poderá configurar o sistema para exigir </w:t>
      </w:r>
      <w:r w:rsidR="00E647FE">
        <w:t>a inserção</w:t>
      </w:r>
      <w:r w:rsidR="005156BE">
        <w:t xml:space="preserve"> de informações relacionadas ao laudo no momento </w:t>
      </w:r>
      <w:r w:rsidR="00D2322D">
        <w:t xml:space="preserve">da entrada </w:t>
      </w:r>
      <w:r w:rsidR="005156BE">
        <w:t>ou</w:t>
      </w:r>
      <w:r w:rsidR="002C4EF5">
        <w:t xml:space="preserve"> na</w:t>
      </w:r>
      <w:r w:rsidR="005156BE">
        <w:t xml:space="preserve"> requisição do material</w:t>
      </w:r>
      <w:r w:rsidR="000247EB">
        <w:t>,</w:t>
      </w:r>
      <w:r w:rsidR="005156BE">
        <w:t xml:space="preserve"> podendo também optar por não obrigar o preenchimento deixando apenas uma mensagem para o usuário</w:t>
      </w:r>
      <w:r w:rsidR="00154A82">
        <w:t xml:space="preserve"> indagando</w:t>
      </w:r>
      <w:r w:rsidR="005156BE">
        <w:t xml:space="preserve"> se deseja prosseguir sem a informação.</w:t>
      </w:r>
    </w:p>
    <w:p w:rsidR="00622983" w:rsidRDefault="00622983" w:rsidP="006E33D6">
      <w:pPr>
        <w:spacing w:line="276" w:lineRule="auto"/>
      </w:pPr>
    </w:p>
    <w:p w:rsidR="003C1B09" w:rsidRPr="001773A6" w:rsidRDefault="003C1B09" w:rsidP="006E33D6">
      <w:pPr>
        <w:spacing w:line="276" w:lineRule="auto"/>
        <w:jc w:val="both"/>
      </w:pPr>
      <w:r w:rsidRPr="001773A6">
        <w:t>Outras propostas:</w:t>
      </w:r>
    </w:p>
    <w:p w:rsidR="009C108D" w:rsidRDefault="00F93986" w:rsidP="006E33D6">
      <w:pPr>
        <w:pStyle w:val="PargrafodaLista"/>
        <w:numPr>
          <w:ilvl w:val="0"/>
          <w:numId w:val="25"/>
        </w:numPr>
        <w:spacing w:line="276" w:lineRule="auto"/>
        <w:ind w:left="0" w:firstLine="426"/>
      </w:pPr>
      <w:r>
        <w:t>C</w:t>
      </w:r>
      <w:r w:rsidR="00831A71">
        <w:t xml:space="preserve">riar um filtro com opções </w:t>
      </w:r>
      <w:r w:rsidR="00F14FD9">
        <w:t xml:space="preserve">para que o usuário escolha se </w:t>
      </w:r>
      <w:proofErr w:type="gramStart"/>
      <w:r w:rsidR="00F14FD9">
        <w:t>deseja</w:t>
      </w:r>
      <w:proofErr w:type="gramEnd"/>
      <w:r w:rsidR="00F14FD9">
        <w:t xml:space="preserve"> visualizar o</w:t>
      </w:r>
      <w:r w:rsidR="00580BF4">
        <w:t xml:space="preserve"> s</w:t>
      </w:r>
      <w:r w:rsidR="009C108D">
        <w:t xml:space="preserve">aldo por </w:t>
      </w:r>
      <w:r w:rsidR="00732799">
        <w:t>CA (</w:t>
      </w:r>
      <w:r w:rsidR="009C108D">
        <w:t xml:space="preserve">Certificado de </w:t>
      </w:r>
      <w:r w:rsidR="009C108D" w:rsidRPr="003C1B09">
        <w:rPr>
          <w:caps/>
        </w:rPr>
        <w:t>A</w:t>
      </w:r>
      <w:r w:rsidR="009C108D">
        <w:t xml:space="preserve">provação) ou </w:t>
      </w:r>
      <w:r w:rsidR="00F03289">
        <w:t xml:space="preserve">a soma de </w:t>
      </w:r>
      <w:r w:rsidR="009C108D">
        <w:t>todos os C</w:t>
      </w:r>
      <w:r w:rsidR="00B95081">
        <w:t>.</w:t>
      </w:r>
      <w:r w:rsidR="009C108D">
        <w:t>As</w:t>
      </w:r>
      <w:r w:rsidR="00936A10">
        <w:t>.</w:t>
      </w:r>
    </w:p>
    <w:p w:rsidR="00272C01" w:rsidRDefault="00272C01" w:rsidP="006E33D6">
      <w:pPr>
        <w:pStyle w:val="PargrafodaLista"/>
        <w:numPr>
          <w:ilvl w:val="0"/>
          <w:numId w:val="25"/>
        </w:numPr>
        <w:spacing w:line="276" w:lineRule="auto"/>
        <w:ind w:left="0" w:firstLine="426"/>
      </w:pPr>
      <w:r>
        <w:t xml:space="preserve">Criar uma tabela chamada “Tempo de Uso” onde o usuário poderá definir </w:t>
      </w:r>
      <w:r w:rsidR="00351EA0">
        <w:t>informações, como dias de devolução de um equipamento.</w:t>
      </w:r>
    </w:p>
    <w:p w:rsidR="003C1B09" w:rsidRDefault="00DE0C72" w:rsidP="006E33D6">
      <w:pPr>
        <w:pStyle w:val="PargrafodaLista"/>
        <w:numPr>
          <w:ilvl w:val="0"/>
          <w:numId w:val="25"/>
        </w:numPr>
        <w:spacing w:line="276" w:lineRule="auto"/>
        <w:ind w:left="0" w:firstLine="426"/>
      </w:pPr>
      <w:r>
        <w:t>Caso o usuário escolha Programas DM o sistema retornará automaticamente a Data de Devolução no formulário “Requisição de Material”</w:t>
      </w:r>
    </w:p>
    <w:p w:rsidR="00272C01" w:rsidRDefault="00021BAD" w:rsidP="006E33D6">
      <w:pPr>
        <w:pStyle w:val="PargrafodaLista"/>
        <w:numPr>
          <w:ilvl w:val="0"/>
          <w:numId w:val="25"/>
        </w:numPr>
        <w:spacing w:line="276" w:lineRule="auto"/>
        <w:ind w:left="0" w:firstLine="426"/>
      </w:pPr>
      <w:r>
        <w:t xml:space="preserve">Novo relatório Pendências de </w:t>
      </w:r>
      <w:r w:rsidR="00A91219">
        <w:t>Devolução de Produto</w:t>
      </w:r>
    </w:p>
    <w:p w:rsidR="0044560D" w:rsidRDefault="0044560D" w:rsidP="006E33D6">
      <w:pPr>
        <w:pStyle w:val="PargrafodaLista"/>
        <w:numPr>
          <w:ilvl w:val="0"/>
          <w:numId w:val="25"/>
        </w:numPr>
        <w:spacing w:line="276" w:lineRule="auto"/>
        <w:ind w:left="0" w:firstLine="426"/>
      </w:pPr>
      <w:r>
        <w:t>Nova configuração de notificação</w:t>
      </w:r>
    </w:p>
    <w:p w:rsidR="00BE270F" w:rsidRDefault="00BE270F" w:rsidP="006E33D6">
      <w:pPr>
        <w:spacing w:line="276" w:lineRule="auto"/>
        <w:jc w:val="both"/>
      </w:pPr>
    </w:p>
    <w:p w:rsidR="003C1B09" w:rsidRDefault="003C1B09" w:rsidP="006E33D6">
      <w:pPr>
        <w:spacing w:line="276" w:lineRule="auto"/>
        <w:jc w:val="both"/>
        <w:rPr>
          <w:sz w:val="20"/>
        </w:rPr>
      </w:pPr>
    </w:p>
    <w:p w:rsidR="00C90DD9" w:rsidRDefault="00C90DD9" w:rsidP="006E33D6">
      <w:pPr>
        <w:pStyle w:val="Ttulo1"/>
        <w:spacing w:line="276" w:lineRule="auto"/>
      </w:pPr>
      <w:bookmarkStart w:id="5" w:name="_Toc124924203"/>
      <w:bookmarkStart w:id="6" w:name="premissas"/>
      <w:r>
        <w:t>Premissas</w:t>
      </w:r>
      <w:bookmarkEnd w:id="5"/>
      <w:bookmarkEnd w:id="6"/>
    </w:p>
    <w:p w:rsidR="0023604B" w:rsidRPr="0023604B" w:rsidRDefault="0023604B" w:rsidP="006E33D6">
      <w:pPr>
        <w:spacing w:line="276" w:lineRule="auto"/>
      </w:pPr>
    </w:p>
    <w:tbl>
      <w:tblPr>
        <w:tblStyle w:val="Tabelacomgrade"/>
        <w:tblW w:w="8777" w:type="dxa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77"/>
      </w:tblGrid>
      <w:tr w:rsidR="00062C95" w:rsidRPr="0039791E" w:rsidTr="00AD6D4F">
        <w:tc>
          <w:tcPr>
            <w:tcW w:w="8777" w:type="dxa"/>
          </w:tcPr>
          <w:p w:rsidR="00062C95" w:rsidRPr="0039791E" w:rsidRDefault="00062C95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3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 xml:space="preserve">TEMPO DE USO – Tabela </w:t>
            </w:r>
          </w:p>
        </w:tc>
      </w:tr>
      <w:tr w:rsidR="00062C95" w:rsidRPr="00AA74E8" w:rsidTr="00AD6D4F">
        <w:tc>
          <w:tcPr>
            <w:tcW w:w="8777" w:type="dxa"/>
          </w:tcPr>
          <w:p w:rsidR="003C1BD6" w:rsidRPr="00AA74E8" w:rsidRDefault="00062C95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>
              <w:t>Escolher a opção sim do campo “Programar DM”</w:t>
            </w:r>
          </w:p>
        </w:tc>
      </w:tr>
    </w:tbl>
    <w:p w:rsidR="00062C95" w:rsidRDefault="00062C95" w:rsidP="006E33D6">
      <w:pPr>
        <w:pStyle w:val="Corpodetexto"/>
        <w:spacing w:line="276" w:lineRule="auto"/>
        <w:ind w:firstLine="357"/>
      </w:pPr>
    </w:p>
    <w:tbl>
      <w:tblPr>
        <w:tblStyle w:val="Tabelacomgrade"/>
        <w:tblW w:w="8645" w:type="dxa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5"/>
      </w:tblGrid>
      <w:tr w:rsidR="003C1BD6" w:rsidRPr="0039791E" w:rsidTr="003C1BD6">
        <w:tc>
          <w:tcPr>
            <w:tcW w:w="8645" w:type="dxa"/>
          </w:tcPr>
          <w:p w:rsidR="003C1BD6" w:rsidRPr="0039791E" w:rsidRDefault="003C1BD6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4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>REQUISIÇÃO DE MATERIAL</w:t>
            </w:r>
          </w:p>
        </w:tc>
      </w:tr>
      <w:tr w:rsidR="003C1BD6" w:rsidRPr="00AA74E8" w:rsidTr="003C1BD6">
        <w:tc>
          <w:tcPr>
            <w:tcW w:w="8645" w:type="dxa"/>
          </w:tcPr>
          <w:p w:rsidR="003C1BD6" w:rsidRPr="00AA74E8" w:rsidRDefault="003C1BD6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 w:rsidRPr="00B3240A">
              <w:t>N</w:t>
            </w:r>
            <w:r>
              <w:t xml:space="preserve">ecessário que a data de vencimento do laudo (fluxo nº 2) e a tabela Tempo de Uso estejam preenchidas. As criticas do campo laudo dependerão da configuração solicitada pelo cliente e realizada </w:t>
            </w:r>
            <w:proofErr w:type="gramStart"/>
            <w:r>
              <w:t>na “Áreas</w:t>
            </w:r>
            <w:proofErr w:type="gramEnd"/>
            <w:r>
              <w:t xml:space="preserve"> de Acesso”</w:t>
            </w:r>
          </w:p>
        </w:tc>
      </w:tr>
    </w:tbl>
    <w:p w:rsidR="00D87343" w:rsidRDefault="00D87343" w:rsidP="006E33D6">
      <w:pPr>
        <w:pStyle w:val="Corpodetexto"/>
        <w:spacing w:line="276" w:lineRule="auto"/>
        <w:ind w:firstLine="357"/>
      </w:pPr>
    </w:p>
    <w:tbl>
      <w:tblPr>
        <w:tblStyle w:val="Tabelacomgrade"/>
        <w:tblW w:w="8777" w:type="dxa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77"/>
      </w:tblGrid>
      <w:tr w:rsidR="003C1BD6" w:rsidRPr="0039791E" w:rsidTr="003C1BD6">
        <w:tc>
          <w:tcPr>
            <w:tcW w:w="8777" w:type="dxa"/>
          </w:tcPr>
          <w:p w:rsidR="003C1BD6" w:rsidRPr="0039791E" w:rsidRDefault="003C1BD6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5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>RELATÓRIO PENDENCIA DE DEVOLUÇAO DE PRODUTO</w:t>
            </w:r>
          </w:p>
        </w:tc>
      </w:tr>
      <w:tr w:rsidR="003C1BD6" w:rsidRPr="00AA74E8" w:rsidTr="003C1BD6">
        <w:tc>
          <w:tcPr>
            <w:tcW w:w="8777" w:type="dxa"/>
          </w:tcPr>
          <w:p w:rsidR="003C1BD6" w:rsidRPr="00AA74E8" w:rsidRDefault="003C1BD6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>
              <w:t>Só existirá relatório se algum equipamento for requisitado.</w:t>
            </w:r>
          </w:p>
        </w:tc>
      </w:tr>
    </w:tbl>
    <w:p w:rsidR="003C1BD6" w:rsidRDefault="003C1BD6" w:rsidP="006E33D6">
      <w:pPr>
        <w:pStyle w:val="Corpodetexto"/>
        <w:spacing w:line="276" w:lineRule="auto"/>
        <w:ind w:firstLine="357"/>
      </w:pPr>
    </w:p>
    <w:tbl>
      <w:tblPr>
        <w:tblStyle w:val="Tabelacomgrade"/>
        <w:tblW w:w="8777" w:type="dxa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77"/>
      </w:tblGrid>
      <w:tr w:rsidR="003C1BD6" w:rsidRPr="0039791E" w:rsidTr="003C1BD6">
        <w:tc>
          <w:tcPr>
            <w:tcW w:w="8777" w:type="dxa"/>
          </w:tcPr>
          <w:p w:rsidR="003C1BD6" w:rsidRPr="0039791E" w:rsidRDefault="003C1BD6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6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 xml:space="preserve">CONFIGURAR NOTIFICAÇÃO </w:t>
            </w:r>
          </w:p>
        </w:tc>
      </w:tr>
      <w:tr w:rsidR="003C1BD6" w:rsidRPr="00AA74E8" w:rsidTr="003C1BD6">
        <w:tc>
          <w:tcPr>
            <w:tcW w:w="8777" w:type="dxa"/>
          </w:tcPr>
          <w:p w:rsidR="003C1BD6" w:rsidRPr="00AA74E8" w:rsidRDefault="003C1BD6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>
              <w:t>Só enviará emails se houver material com devolução pendente e próximo a data e entrega.</w:t>
            </w:r>
          </w:p>
        </w:tc>
      </w:tr>
    </w:tbl>
    <w:p w:rsidR="00CA48C7" w:rsidRDefault="00CA48C7" w:rsidP="006E33D6">
      <w:pPr>
        <w:pStyle w:val="Corpodetexto"/>
        <w:spacing w:line="276" w:lineRule="auto"/>
        <w:ind w:firstLine="357"/>
      </w:pPr>
    </w:p>
    <w:p w:rsidR="00C90DD9" w:rsidRDefault="00C90DD9" w:rsidP="006E33D6">
      <w:pPr>
        <w:pStyle w:val="Ttulo1"/>
        <w:spacing w:line="276" w:lineRule="auto"/>
      </w:pPr>
      <w:bookmarkStart w:id="7" w:name="_Toc124924204"/>
      <w:bookmarkStart w:id="8" w:name="Informaçõesdeacessoàfuncionalidad"/>
      <w:r>
        <w:t>Informações de acesso à funcionalidade</w:t>
      </w:r>
      <w:bookmarkEnd w:id="7"/>
    </w:p>
    <w:bookmarkEnd w:id="8"/>
    <w:p w:rsidR="00C90DD9" w:rsidRDefault="00C90DD9" w:rsidP="006E33D6">
      <w:pPr>
        <w:pStyle w:val="Corpodetexto"/>
        <w:spacing w:line="276" w:lineRule="auto"/>
        <w:ind w:left="680"/>
        <w:rPr>
          <w:sz w:val="22"/>
        </w:rPr>
      </w:pPr>
    </w:p>
    <w:p w:rsidR="00C90DD9" w:rsidRDefault="00687072" w:rsidP="006E33D6">
      <w:pPr>
        <w:pStyle w:val="Corpodetexto"/>
        <w:spacing w:line="276" w:lineRule="auto"/>
        <w:ind w:left="702"/>
      </w:pPr>
      <w:r>
        <w:t>Para cadastrar o produto o</w:t>
      </w:r>
      <w:r w:rsidR="007D5A6D">
        <w:t xml:space="preserve"> acesso é feito através da tela principal do </w:t>
      </w:r>
      <w:proofErr w:type="spellStart"/>
      <w:r w:rsidR="007D5A6D">
        <w:t>Aniel</w:t>
      </w:r>
      <w:proofErr w:type="spellEnd"/>
      <w:r w:rsidR="007D5A6D">
        <w:t xml:space="preserve"> TV</w:t>
      </w:r>
      <w:r>
        <w:t>, na opção “Produto</w:t>
      </w:r>
      <w:r w:rsidR="003D623C">
        <w:t>”</w:t>
      </w:r>
      <w:r>
        <w:t xml:space="preserve"> do botão “Cadastros gerais”</w:t>
      </w:r>
      <w:r w:rsidR="007837EA">
        <w:t>.</w:t>
      </w:r>
    </w:p>
    <w:p w:rsidR="008E60B3" w:rsidRDefault="008E60B3" w:rsidP="006E33D6">
      <w:pPr>
        <w:pStyle w:val="Corpodetexto"/>
        <w:spacing w:line="276" w:lineRule="auto"/>
        <w:ind w:left="702"/>
      </w:pPr>
      <w:r>
        <w:t xml:space="preserve">Para “Recebimento de Material”, “Requisição de Material” o usuário deve estar no módulo </w:t>
      </w:r>
      <w:r w:rsidR="002A447A">
        <w:t>“</w:t>
      </w:r>
      <w:r>
        <w:t>Gest</w:t>
      </w:r>
      <w:r w:rsidR="008A6F38">
        <w:t>or</w:t>
      </w:r>
      <w:r>
        <w:t xml:space="preserve"> de Materia</w:t>
      </w:r>
      <w:r w:rsidR="00162A37">
        <w:t>is</w:t>
      </w:r>
      <w:r w:rsidR="002A447A">
        <w:t>”</w:t>
      </w:r>
      <w:r>
        <w:t>.</w:t>
      </w:r>
    </w:p>
    <w:p w:rsidR="00C90DD9" w:rsidRDefault="00C90DD9" w:rsidP="006E33D6">
      <w:pPr>
        <w:pStyle w:val="Corpodetexto"/>
        <w:spacing w:line="276" w:lineRule="auto"/>
      </w:pPr>
    </w:p>
    <w:p w:rsidR="00C90DD9" w:rsidRDefault="00D91A16" w:rsidP="006E33D6">
      <w:pPr>
        <w:pStyle w:val="Ttulo1"/>
        <w:spacing w:line="276" w:lineRule="auto"/>
      </w:pPr>
      <w:bookmarkStart w:id="9" w:name="_Toc124924205"/>
      <w:bookmarkStart w:id="10" w:name="DescriçãodosFluxosdosProcessos"/>
      <w:r>
        <w:t>Descrição</w:t>
      </w:r>
      <w:r w:rsidR="00C90DD9">
        <w:t xml:space="preserve"> do</w:t>
      </w:r>
      <w:r w:rsidR="006431F0">
        <w:t>s</w:t>
      </w:r>
      <w:r w:rsidR="00C90DD9">
        <w:t xml:space="preserve"> Fluxo</w:t>
      </w:r>
      <w:r w:rsidR="006431F0">
        <w:t xml:space="preserve">s </w:t>
      </w:r>
      <w:r w:rsidR="00C90DD9">
        <w:t>do</w:t>
      </w:r>
      <w:r w:rsidR="006431F0">
        <w:t>s</w:t>
      </w:r>
      <w:r w:rsidR="00C90DD9">
        <w:t xml:space="preserve"> Processo</w:t>
      </w:r>
      <w:bookmarkEnd w:id="9"/>
      <w:r w:rsidR="006431F0">
        <w:t>s</w:t>
      </w:r>
    </w:p>
    <w:bookmarkEnd w:id="10"/>
    <w:p w:rsidR="00C90DD9" w:rsidRDefault="00F226A8" w:rsidP="006E33D6">
      <w:pPr>
        <w:spacing w:line="276" w:lineRule="auto"/>
        <w:ind w:left="680"/>
        <w:jc w:val="both"/>
      </w:pPr>
      <w:r>
        <w:t>O</w:t>
      </w:r>
      <w:r w:rsidR="00B83B88">
        <w:t xml:space="preserve"> </w:t>
      </w:r>
      <w:r>
        <w:t xml:space="preserve">sistema </w:t>
      </w:r>
      <w:r w:rsidR="00EB12A8">
        <w:t>possuirá</w:t>
      </w:r>
      <w:r>
        <w:t xml:space="preserve"> os seguintes fluxos </w:t>
      </w:r>
      <w:r w:rsidR="00E475E0">
        <w:t>para cadastro de equipamentos</w:t>
      </w:r>
      <w:r w:rsidR="00BE19CC">
        <w:t>:</w:t>
      </w:r>
      <w:r w:rsidR="00947114">
        <w:t xml:space="preserve"> </w:t>
      </w:r>
    </w:p>
    <w:p w:rsidR="00B83B88" w:rsidRDefault="00B83B88" w:rsidP="006E33D6">
      <w:pPr>
        <w:spacing w:line="276" w:lineRule="auto"/>
        <w:ind w:left="680"/>
        <w:jc w:val="both"/>
      </w:pPr>
    </w:p>
    <w:tbl>
      <w:tblPr>
        <w:tblStyle w:val="Tabelacomgrade"/>
        <w:tblW w:w="8843" w:type="dxa"/>
        <w:tblInd w:w="680" w:type="dxa"/>
        <w:shd w:val="clear" w:color="auto" w:fill="F2F2F2" w:themeFill="background1" w:themeFillShade="F2"/>
        <w:tblLook w:val="04A0"/>
      </w:tblPr>
      <w:tblGrid>
        <w:gridCol w:w="1092"/>
        <w:gridCol w:w="7751"/>
      </w:tblGrid>
      <w:tr w:rsidR="00460B25" w:rsidTr="00071CAA">
        <w:tc>
          <w:tcPr>
            <w:tcW w:w="8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60B25" w:rsidRPr="006F7834" w:rsidRDefault="00460B25" w:rsidP="006E33D6">
            <w:pPr>
              <w:spacing w:line="276" w:lineRule="auto"/>
              <w:jc w:val="both"/>
              <w:rPr>
                <w:b/>
              </w:rPr>
            </w:pPr>
            <w:r w:rsidRPr="006F7834">
              <w:rPr>
                <w:b/>
              </w:rPr>
              <w:t xml:space="preserve">FLUXO Nº 1 - CADASTRAR </w:t>
            </w:r>
            <w:r>
              <w:rPr>
                <w:b/>
              </w:rPr>
              <w:t>PRODUTO</w:t>
            </w:r>
            <w:r w:rsidRPr="006F7834">
              <w:rPr>
                <w:b/>
              </w:rPr>
              <w:t xml:space="preserve"> </w:t>
            </w:r>
          </w:p>
        </w:tc>
      </w:tr>
      <w:tr w:rsidR="009E48A8" w:rsidTr="00071CAA">
        <w:tc>
          <w:tcPr>
            <w:tcW w:w="8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E48A8" w:rsidRPr="004D3367" w:rsidRDefault="009E48A8" w:rsidP="006E33D6">
            <w:pPr>
              <w:spacing w:line="276" w:lineRule="auto"/>
              <w:jc w:val="both"/>
            </w:pPr>
            <w:r>
              <w:rPr>
                <w:b/>
              </w:rPr>
              <w:t>PREMISSA:</w:t>
            </w:r>
            <w:r w:rsidR="004D3367">
              <w:rPr>
                <w:b/>
              </w:rPr>
              <w:t xml:space="preserve"> </w:t>
            </w:r>
            <w:r w:rsidR="004D3367">
              <w:t>N/A</w:t>
            </w:r>
          </w:p>
        </w:tc>
      </w:tr>
      <w:tr w:rsidR="0003519B" w:rsidTr="00071CAA">
        <w:tc>
          <w:tcPr>
            <w:tcW w:w="8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19B" w:rsidRDefault="0003519B" w:rsidP="006E33D6">
            <w:pPr>
              <w:spacing w:line="276" w:lineRule="auto"/>
            </w:pPr>
            <w:r w:rsidRPr="00086297">
              <w:rPr>
                <w:b/>
              </w:rPr>
              <w:t xml:space="preserve">Objetivo da descrição: </w:t>
            </w:r>
            <w:r w:rsidRPr="00086297">
              <w:t>Instruir a utilização do</w:t>
            </w:r>
            <w:r w:rsidR="008612F9">
              <w:t>s</w:t>
            </w:r>
            <w:r w:rsidRPr="00086297">
              <w:t xml:space="preserve"> campo</w:t>
            </w:r>
            <w:r w:rsidR="008612F9">
              <w:t>s</w:t>
            </w:r>
            <w:r w:rsidRPr="00086297">
              <w:t xml:space="preserve"> “Programas DM”</w:t>
            </w:r>
            <w:r w:rsidR="00626FE0">
              <w:t xml:space="preserve"> e </w:t>
            </w:r>
            <w:r w:rsidR="008612F9">
              <w:t xml:space="preserve">“Histórico </w:t>
            </w:r>
            <w:proofErr w:type="spellStart"/>
            <w:r w:rsidR="008612F9">
              <w:t>Cod</w:t>
            </w:r>
            <w:proofErr w:type="spellEnd"/>
            <w:r w:rsidR="008612F9">
              <w:t>. Complementar”</w:t>
            </w:r>
            <w:r w:rsidRPr="00086297">
              <w:t>.</w:t>
            </w:r>
          </w:p>
        </w:tc>
      </w:tr>
      <w:tr w:rsidR="00085463" w:rsidTr="00071CAA">
        <w:tc>
          <w:tcPr>
            <w:tcW w:w="8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85463" w:rsidRPr="00A4465C" w:rsidRDefault="00085463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IMPACTO: </w:t>
            </w:r>
            <w:r w:rsidR="00A4465C">
              <w:t xml:space="preserve">Caso o campo “Programas DM” esteja com a opção “sim” o usuário deverá seguir os fluxos </w:t>
            </w:r>
            <w:proofErr w:type="gramStart"/>
            <w:r w:rsidR="00AE3906" w:rsidRPr="00507D6B">
              <w:t>3</w:t>
            </w:r>
            <w:proofErr w:type="gramEnd"/>
            <w:r w:rsidR="00A4465C" w:rsidRPr="00507D6B">
              <w:t xml:space="preserve"> e </w:t>
            </w:r>
            <w:r w:rsidR="0014505C" w:rsidRPr="00507D6B">
              <w:t>4</w:t>
            </w:r>
            <w:r w:rsidR="00A4465C" w:rsidRPr="00507D6B">
              <w:t xml:space="preserve"> </w:t>
            </w:r>
          </w:p>
        </w:tc>
      </w:tr>
      <w:tr w:rsidR="00B15A25" w:rsidTr="00071CAA">
        <w:tc>
          <w:tcPr>
            <w:tcW w:w="8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15A25" w:rsidRPr="006F7834" w:rsidRDefault="00B15A25" w:rsidP="006E33D6">
            <w:pPr>
              <w:spacing w:line="276" w:lineRule="auto"/>
              <w:jc w:val="both"/>
              <w:rPr>
                <w:b/>
              </w:rPr>
            </w:pPr>
          </w:p>
        </w:tc>
      </w:tr>
      <w:tr w:rsidR="00B15A25" w:rsidTr="00071CAA">
        <w:tc>
          <w:tcPr>
            <w:tcW w:w="109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15A25" w:rsidRPr="006F7834" w:rsidRDefault="00592C96" w:rsidP="006E33D6">
            <w:pPr>
              <w:spacing w:line="276" w:lineRule="auto"/>
              <w:jc w:val="both"/>
              <w:rPr>
                <w:b/>
              </w:rPr>
            </w:pPr>
            <w:r w:rsidRPr="006F7834">
              <w:rPr>
                <w:b/>
              </w:rPr>
              <w:t xml:space="preserve">Passo </w:t>
            </w:r>
            <w:proofErr w:type="gramStart"/>
            <w:r w:rsidRPr="006F7834">
              <w:rPr>
                <w:b/>
              </w:rPr>
              <w:t>1</w:t>
            </w:r>
            <w:proofErr w:type="gramEnd"/>
          </w:p>
        </w:tc>
        <w:tc>
          <w:tcPr>
            <w:tcW w:w="7751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15A25" w:rsidRDefault="002A0BFF" w:rsidP="006E33D6">
            <w:pPr>
              <w:spacing w:line="276" w:lineRule="auto"/>
              <w:jc w:val="both"/>
            </w:pPr>
            <w:r>
              <w:t xml:space="preserve">O usuário autorizado a realizar o cadastro de equipamentos deverá clicar </w:t>
            </w:r>
            <w:r w:rsidR="002B69AD">
              <w:t>no botão</w:t>
            </w:r>
            <w:r w:rsidR="00203CF1">
              <w:t xml:space="preserve"> </w:t>
            </w:r>
            <w:r>
              <w:t>“</w:t>
            </w:r>
            <w:r w:rsidR="002B69AD">
              <w:t>Cadastros Gerais</w:t>
            </w:r>
            <w:r>
              <w:t>”.</w:t>
            </w:r>
          </w:p>
        </w:tc>
      </w:tr>
      <w:tr w:rsidR="00B15A25" w:rsidTr="00071CAA">
        <w:tc>
          <w:tcPr>
            <w:tcW w:w="109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15A25" w:rsidRPr="006F7834" w:rsidRDefault="00592C96" w:rsidP="006E33D6">
            <w:pPr>
              <w:spacing w:line="276" w:lineRule="auto"/>
              <w:jc w:val="both"/>
              <w:rPr>
                <w:b/>
              </w:rPr>
            </w:pPr>
            <w:r w:rsidRPr="006F7834">
              <w:rPr>
                <w:b/>
              </w:rPr>
              <w:t xml:space="preserve">Passo </w:t>
            </w:r>
            <w:proofErr w:type="gramStart"/>
            <w:r w:rsidRPr="006F7834">
              <w:rPr>
                <w:b/>
              </w:rPr>
              <w:t>2</w:t>
            </w:r>
            <w:proofErr w:type="gramEnd"/>
          </w:p>
        </w:tc>
        <w:tc>
          <w:tcPr>
            <w:tcW w:w="7751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15A25" w:rsidRDefault="002B69AD" w:rsidP="006E33D6">
            <w:pPr>
              <w:spacing w:line="276" w:lineRule="auto"/>
              <w:jc w:val="both"/>
            </w:pPr>
            <w:r>
              <w:t>O sistema exibirá uma lista de opções</w:t>
            </w:r>
          </w:p>
        </w:tc>
      </w:tr>
      <w:tr w:rsidR="00B15A25" w:rsidTr="00071CAA">
        <w:tc>
          <w:tcPr>
            <w:tcW w:w="109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15A25" w:rsidRPr="006F7834" w:rsidRDefault="00592C96" w:rsidP="006E33D6">
            <w:pPr>
              <w:spacing w:line="276" w:lineRule="auto"/>
              <w:jc w:val="both"/>
              <w:rPr>
                <w:b/>
              </w:rPr>
            </w:pPr>
            <w:r w:rsidRPr="006F7834">
              <w:rPr>
                <w:b/>
              </w:rPr>
              <w:t xml:space="preserve">Passo </w:t>
            </w:r>
            <w:proofErr w:type="gramStart"/>
            <w:r w:rsidRPr="006F7834">
              <w:rPr>
                <w:b/>
              </w:rPr>
              <w:t>3</w:t>
            </w:r>
            <w:proofErr w:type="gramEnd"/>
          </w:p>
        </w:tc>
        <w:tc>
          <w:tcPr>
            <w:tcW w:w="7751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15A25" w:rsidRDefault="002B69AD" w:rsidP="006E33D6">
            <w:pPr>
              <w:spacing w:line="276" w:lineRule="auto"/>
              <w:jc w:val="both"/>
            </w:pPr>
            <w:r>
              <w:t>O usuário clicará em “Produto”</w:t>
            </w:r>
          </w:p>
        </w:tc>
      </w:tr>
      <w:tr w:rsidR="002B69AD" w:rsidTr="00071CAA">
        <w:tc>
          <w:tcPr>
            <w:tcW w:w="109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B69AD" w:rsidRPr="006F7834" w:rsidRDefault="002B69AD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7751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35FBB" w:rsidRDefault="002B69AD" w:rsidP="006E33D6">
            <w:pPr>
              <w:spacing w:line="276" w:lineRule="auto"/>
              <w:jc w:val="both"/>
            </w:pPr>
            <w:r>
              <w:t>O sistema exibirá uma tela com um formulário para o usuário preencher</w:t>
            </w:r>
            <w:r w:rsidR="00F94D01">
              <w:t xml:space="preserve">. </w:t>
            </w:r>
            <w:r w:rsidR="00535FBB">
              <w:t xml:space="preserve">Para atender os fluxos </w:t>
            </w:r>
            <w:proofErr w:type="gramStart"/>
            <w:r w:rsidR="009569CB" w:rsidRPr="001B5DF0">
              <w:t>3</w:t>
            </w:r>
            <w:proofErr w:type="gramEnd"/>
            <w:r w:rsidR="009569CB">
              <w:rPr>
                <w:color w:val="FF0000"/>
              </w:rPr>
              <w:t xml:space="preserve"> </w:t>
            </w:r>
            <w:r w:rsidR="009569CB" w:rsidRPr="001B5DF0">
              <w:t>e 4</w:t>
            </w:r>
            <w:r w:rsidR="00535FBB">
              <w:t xml:space="preserve"> o usuário deve marcar a opção</w:t>
            </w:r>
            <w:r w:rsidR="00012404">
              <w:t xml:space="preserve"> “Sim” do campo “Programas DM” e “Histórico Cod. Complementar”</w:t>
            </w:r>
            <w:r w:rsidR="00D225CD">
              <w:t xml:space="preserve"> que terá a estrutura alterada</w:t>
            </w:r>
            <w:r w:rsidR="009B35AE">
              <w:t xml:space="preserve"> conforme as tabela</w:t>
            </w:r>
            <w:r w:rsidR="00320EFF">
              <w:t>s</w:t>
            </w:r>
            <w:r w:rsidR="009B35AE">
              <w:t xml:space="preserve"> apresentadas no </w:t>
            </w:r>
            <w:hyperlink w:anchor="_Missão" w:history="1">
              <w:r w:rsidR="009B35AE" w:rsidRPr="00B731AB">
                <w:rPr>
                  <w:rStyle w:val="Hyperlink"/>
                </w:rPr>
                <w:t>item 2</w:t>
              </w:r>
            </w:hyperlink>
            <w:r w:rsidR="009B35AE">
              <w:t xml:space="preserve"> (Missão)</w:t>
            </w:r>
          </w:p>
          <w:p w:rsidR="002B69AD" w:rsidRDefault="0033781E" w:rsidP="006E33D6">
            <w:pPr>
              <w:spacing w:line="276" w:lineRule="auto"/>
              <w:jc w:val="both"/>
            </w:pPr>
            <w:r>
              <w:t>Detalhes estão</w:t>
            </w:r>
            <w:r w:rsidR="00F94D01">
              <w:t xml:space="preserve"> no</w:t>
            </w:r>
            <w:r w:rsidR="00F94D01" w:rsidRPr="0054583B">
              <w:t xml:space="preserve"> </w:t>
            </w:r>
            <w:hyperlink w:anchor="TELAFLUXON1CADASTRARPRODUTO" w:history="1">
              <w:r w:rsidR="005448F1" w:rsidRPr="0054583B">
                <w:rPr>
                  <w:rStyle w:val="Hyperlink"/>
                </w:rPr>
                <w:t>item</w:t>
              </w:r>
              <w:r w:rsidR="00F94D01" w:rsidRPr="0054583B">
                <w:rPr>
                  <w:rStyle w:val="Hyperlink"/>
                </w:rPr>
                <w:t xml:space="preserve"> </w:t>
              </w:r>
              <w:proofErr w:type="gramStart"/>
              <w:r w:rsidR="00F94D01" w:rsidRPr="0054583B">
                <w:rPr>
                  <w:rStyle w:val="Hyperlink"/>
                </w:rPr>
                <w:t>9</w:t>
              </w:r>
              <w:proofErr w:type="gramEnd"/>
            </w:hyperlink>
            <w:r w:rsidR="00527E40">
              <w:t xml:space="preserve"> </w:t>
            </w:r>
            <w:r w:rsidR="0059071F">
              <w:t xml:space="preserve"> - Outros/Anexos -</w:t>
            </w:r>
            <w:r w:rsidR="00F94D01">
              <w:t xml:space="preserve"> deste documento</w:t>
            </w:r>
          </w:p>
        </w:tc>
      </w:tr>
      <w:tr w:rsidR="00262697" w:rsidTr="00071CAA">
        <w:tc>
          <w:tcPr>
            <w:tcW w:w="109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2697" w:rsidRDefault="00262697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Passo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7751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2697" w:rsidRDefault="00774D69" w:rsidP="006E33D6">
            <w:pPr>
              <w:spacing w:line="276" w:lineRule="auto"/>
              <w:jc w:val="both"/>
            </w:pPr>
            <w:r>
              <w:t>Após preencher todos os campos o usuário clica em “Gravar”</w:t>
            </w:r>
          </w:p>
        </w:tc>
      </w:tr>
      <w:tr w:rsidR="00E152DA" w:rsidTr="00071CAA">
        <w:tc>
          <w:tcPr>
            <w:tcW w:w="10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E152DA" w:rsidRDefault="00E152DA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77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152DA" w:rsidRDefault="00E152DA" w:rsidP="006E33D6">
            <w:pPr>
              <w:spacing w:line="276" w:lineRule="auto"/>
              <w:jc w:val="both"/>
            </w:pPr>
            <w:r>
              <w:t xml:space="preserve">O sistema grava as informações do cadastro do produto e fará as criticas </w:t>
            </w:r>
            <w:r w:rsidR="00D65A87">
              <w:t>no formulário “Recebimento de Material” d</w:t>
            </w:r>
            <w:r>
              <w:t>e acordo com as opções que o usuário escolheu</w:t>
            </w:r>
            <w:r w:rsidR="000D2B8E">
              <w:t>.</w:t>
            </w:r>
          </w:p>
        </w:tc>
      </w:tr>
    </w:tbl>
    <w:p w:rsidR="00F226A8" w:rsidRDefault="00F226A8" w:rsidP="006E33D6">
      <w:pPr>
        <w:spacing w:line="276" w:lineRule="auto"/>
        <w:ind w:left="680"/>
        <w:jc w:val="both"/>
      </w:pPr>
    </w:p>
    <w:p w:rsidR="00394C85" w:rsidRDefault="00394C85" w:rsidP="006E33D6">
      <w:pPr>
        <w:spacing w:line="276" w:lineRule="auto"/>
        <w:ind w:left="680"/>
        <w:jc w:val="both"/>
      </w:pPr>
    </w:p>
    <w:tbl>
      <w:tblPr>
        <w:tblStyle w:val="Tabelacomgrade"/>
        <w:tblW w:w="8777" w:type="dxa"/>
        <w:tblInd w:w="687" w:type="dxa"/>
        <w:tblLook w:val="04A0"/>
      </w:tblPr>
      <w:tblGrid>
        <w:gridCol w:w="1171"/>
        <w:gridCol w:w="7606"/>
      </w:tblGrid>
      <w:tr w:rsidR="007C1DA3" w:rsidRPr="0039791E" w:rsidTr="00801D68">
        <w:tc>
          <w:tcPr>
            <w:tcW w:w="8777" w:type="dxa"/>
            <w:gridSpan w:val="2"/>
          </w:tcPr>
          <w:p w:rsidR="007C1DA3" w:rsidRPr="0039791E" w:rsidRDefault="007C1DA3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3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 xml:space="preserve">TEMPO DE USO – Tabela </w:t>
            </w:r>
          </w:p>
        </w:tc>
      </w:tr>
      <w:tr w:rsidR="00B75739" w:rsidRPr="0039791E" w:rsidTr="00801D68">
        <w:tc>
          <w:tcPr>
            <w:tcW w:w="8777" w:type="dxa"/>
            <w:gridSpan w:val="2"/>
          </w:tcPr>
          <w:p w:rsidR="00B75739" w:rsidRDefault="00721C0C" w:rsidP="006E33D6">
            <w:pPr>
              <w:spacing w:line="276" w:lineRule="auto"/>
            </w:pPr>
            <w:r>
              <w:rPr>
                <w:b/>
              </w:rPr>
              <w:t>Objetivo da descrição</w:t>
            </w:r>
            <w:r w:rsidR="00B75739" w:rsidRPr="00776296">
              <w:rPr>
                <w:b/>
              </w:rPr>
              <w:t xml:space="preserve">: </w:t>
            </w:r>
            <w:r w:rsidR="00B75739" w:rsidRPr="00776296">
              <w:t xml:space="preserve">Instruir </w:t>
            </w:r>
            <w:r w:rsidR="00F0416B">
              <w:t>a criação e inserção de dados na tabela “Tempo de Uso”</w:t>
            </w:r>
            <w:r w:rsidR="00B75739" w:rsidRPr="00776296">
              <w:t>.</w:t>
            </w:r>
          </w:p>
        </w:tc>
      </w:tr>
      <w:tr w:rsidR="008000D5" w:rsidRPr="00AA74E8" w:rsidTr="00801D68">
        <w:tc>
          <w:tcPr>
            <w:tcW w:w="8777" w:type="dxa"/>
            <w:gridSpan w:val="2"/>
          </w:tcPr>
          <w:p w:rsidR="008000D5" w:rsidRPr="00AA74E8" w:rsidRDefault="008000D5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 w:rsidR="00AE3906">
              <w:t>Escolher a opção sim do campo “</w:t>
            </w:r>
            <w:r w:rsidR="007B0001">
              <w:t>Programar</w:t>
            </w:r>
            <w:r w:rsidR="00AE3906">
              <w:t xml:space="preserve"> DM”</w:t>
            </w:r>
          </w:p>
        </w:tc>
      </w:tr>
      <w:tr w:rsidR="008000D5" w:rsidRPr="00A4465C" w:rsidTr="00801D68">
        <w:tc>
          <w:tcPr>
            <w:tcW w:w="8777" w:type="dxa"/>
            <w:gridSpan w:val="2"/>
          </w:tcPr>
          <w:p w:rsidR="008000D5" w:rsidRPr="00A4465C" w:rsidRDefault="008000D5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IMPACTO: </w:t>
            </w:r>
            <w:r w:rsidR="00BF7112">
              <w:t xml:space="preserve">Tempo </w:t>
            </w:r>
            <w:r w:rsidR="00057430">
              <w:t xml:space="preserve">De Uso </w:t>
            </w:r>
            <w:r w:rsidR="00BF7112">
              <w:t xml:space="preserve">é uma tabela para configuração que servirá para o sistema gerar automaticamente a Data de </w:t>
            </w:r>
            <w:r w:rsidR="00106DCA">
              <w:t>Devolução (</w:t>
            </w:r>
            <w:r w:rsidR="00160B43">
              <w:t>formulário Requisição de Material)</w:t>
            </w:r>
            <w:r w:rsidR="00BF7112">
              <w:t xml:space="preserve"> de acordo com as informações inseridas pelo usuário. </w:t>
            </w:r>
          </w:p>
        </w:tc>
      </w:tr>
      <w:tr w:rsidR="00EB4540" w:rsidRPr="0039791E" w:rsidTr="00801D68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B4540" w:rsidRPr="0039791E" w:rsidRDefault="00EB4540" w:rsidP="006E33D6">
            <w:pPr>
              <w:spacing w:line="276" w:lineRule="auto"/>
              <w:jc w:val="both"/>
            </w:pPr>
          </w:p>
        </w:tc>
      </w:tr>
      <w:tr w:rsidR="00EB4540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 xml:space="preserve">Passo </w:t>
            </w:r>
            <w:proofErr w:type="gramStart"/>
            <w:r w:rsidRPr="0039791E">
              <w:rPr>
                <w:b/>
              </w:rPr>
              <w:t>1</w:t>
            </w:r>
            <w:proofErr w:type="gramEnd"/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</w:pPr>
            <w:r w:rsidRPr="0039791E">
              <w:t xml:space="preserve">O usuário deverá </w:t>
            </w:r>
            <w:r w:rsidR="00D35682">
              <w:t xml:space="preserve">escolher a opção “Tempo de Uso” do </w:t>
            </w:r>
            <w:r w:rsidR="003240F8">
              <w:t>tema</w:t>
            </w:r>
            <w:r w:rsidRPr="0039791E">
              <w:t xml:space="preserve"> “</w:t>
            </w:r>
            <w:r w:rsidR="003240F8">
              <w:t>Tabela</w:t>
            </w:r>
            <w:r w:rsidRPr="0039791E">
              <w:t>”</w:t>
            </w:r>
          </w:p>
        </w:tc>
      </w:tr>
      <w:tr w:rsidR="00EB4540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2</w:t>
            </w:r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</w:pPr>
            <w:r w:rsidRPr="0039791E">
              <w:t xml:space="preserve">O sistema </w:t>
            </w:r>
            <w:r w:rsidR="00D35682">
              <w:t xml:space="preserve">mostrará uma </w:t>
            </w:r>
            <w:r w:rsidR="00D75261">
              <w:t xml:space="preserve">tabela. Detalhes no </w:t>
            </w:r>
            <w:hyperlink w:anchor="TELAFLUXON3TEMPODEUSOTabelA" w:history="1">
              <w:r w:rsidR="00D75261" w:rsidRPr="008A76E1">
                <w:rPr>
                  <w:rStyle w:val="Hyperlink"/>
                </w:rPr>
                <w:t xml:space="preserve">item </w:t>
              </w:r>
              <w:proofErr w:type="gramStart"/>
              <w:r w:rsidR="00D75261" w:rsidRPr="008A76E1">
                <w:rPr>
                  <w:rStyle w:val="Hyperlink"/>
                </w:rPr>
                <w:t>9</w:t>
              </w:r>
              <w:proofErr w:type="gramEnd"/>
            </w:hyperlink>
            <w:r w:rsidR="00D75261">
              <w:t xml:space="preserve"> outros/anexos</w:t>
            </w:r>
          </w:p>
        </w:tc>
      </w:tr>
      <w:tr w:rsidR="00EB4540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3</w:t>
            </w:r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</w:pPr>
            <w:r w:rsidRPr="0039791E">
              <w:t>O usuário preencherá os campos</w:t>
            </w:r>
          </w:p>
        </w:tc>
      </w:tr>
      <w:tr w:rsidR="00EB4540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EB4540" w:rsidRPr="0039791E" w:rsidRDefault="00EB4540" w:rsidP="006E33D6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76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B4540" w:rsidRDefault="00EB4540" w:rsidP="006E33D6">
            <w:pPr>
              <w:spacing w:line="276" w:lineRule="auto"/>
              <w:jc w:val="both"/>
            </w:pPr>
          </w:p>
        </w:tc>
      </w:tr>
    </w:tbl>
    <w:p w:rsidR="00EB4540" w:rsidRDefault="00EB4540" w:rsidP="006E33D6">
      <w:pPr>
        <w:spacing w:line="276" w:lineRule="auto"/>
      </w:pPr>
    </w:p>
    <w:p w:rsidR="00EB4540" w:rsidRDefault="00EB4540" w:rsidP="006E33D6">
      <w:pPr>
        <w:spacing w:line="276" w:lineRule="auto"/>
      </w:pPr>
    </w:p>
    <w:tbl>
      <w:tblPr>
        <w:tblStyle w:val="Tabelacomgrade"/>
        <w:tblW w:w="8777" w:type="dxa"/>
        <w:tblInd w:w="687" w:type="dxa"/>
        <w:tblLook w:val="04A0"/>
      </w:tblPr>
      <w:tblGrid>
        <w:gridCol w:w="1781"/>
        <w:gridCol w:w="6996"/>
      </w:tblGrid>
      <w:tr w:rsidR="00967FEC" w:rsidRPr="0039791E" w:rsidTr="00071CAA">
        <w:tc>
          <w:tcPr>
            <w:tcW w:w="8777" w:type="dxa"/>
            <w:gridSpan w:val="2"/>
          </w:tcPr>
          <w:p w:rsidR="00967FEC" w:rsidRPr="0039791E" w:rsidRDefault="008A2B75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4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>REQUISIÇÃO DE MATERIAL</w:t>
            </w:r>
          </w:p>
        </w:tc>
      </w:tr>
      <w:tr w:rsidR="00DF54D6" w:rsidRPr="0039791E" w:rsidTr="00071CAA">
        <w:tc>
          <w:tcPr>
            <w:tcW w:w="8777" w:type="dxa"/>
            <w:gridSpan w:val="2"/>
          </w:tcPr>
          <w:p w:rsidR="00DF54D6" w:rsidRPr="009A3B0D" w:rsidRDefault="00DF54D6" w:rsidP="006E33D6">
            <w:pPr>
              <w:spacing w:line="276" w:lineRule="auto"/>
            </w:pPr>
            <w:r w:rsidRPr="009B619F">
              <w:rPr>
                <w:b/>
              </w:rPr>
              <w:t xml:space="preserve">Objetivo da descrição: </w:t>
            </w:r>
            <w:r w:rsidR="008928CD">
              <w:t xml:space="preserve">Descrever os alertas que podem surgir </w:t>
            </w:r>
            <w:r w:rsidR="00FC1D3C">
              <w:t xml:space="preserve">durante </w:t>
            </w:r>
            <w:r w:rsidR="008928CD">
              <w:t xml:space="preserve">o preenchimento do formulário de acordo com as configurações feitas </w:t>
            </w:r>
            <w:r w:rsidR="00FE475B">
              <w:t>n</w:t>
            </w:r>
            <w:r w:rsidR="008928CD">
              <w:t>o sistema</w:t>
            </w:r>
            <w:r w:rsidR="00781E1D">
              <w:t xml:space="preserve">. </w:t>
            </w:r>
            <w:r w:rsidR="00A64F16">
              <w:t xml:space="preserve">Aqui será detalhado o alerta que será emitido ao tentar inserir um produto com laudo ou </w:t>
            </w:r>
            <w:proofErr w:type="gramStart"/>
            <w:r w:rsidR="00A64F16">
              <w:t>CA vencido</w:t>
            </w:r>
            <w:proofErr w:type="gramEnd"/>
            <w:r w:rsidR="00A64F16">
              <w:t>, mostrar a data de devolução (Fluxo Nº 3)</w:t>
            </w:r>
            <w:r w:rsidR="006F42D5">
              <w:t xml:space="preserve"> e sugestão de criação de um atalho para o Termo de Compromisso e Responsabilidade.</w:t>
            </w:r>
            <w:r w:rsidR="00044BCE">
              <w:t xml:space="preserve"> Detalhes </w:t>
            </w:r>
            <w:hyperlink w:anchor="TELAFLUXON4REQUISIÇÃODEMATERI" w:history="1">
              <w:r w:rsidR="00044BCE" w:rsidRPr="00044BCE">
                <w:rPr>
                  <w:rStyle w:val="Hyperlink"/>
                </w:rPr>
                <w:t xml:space="preserve">item </w:t>
              </w:r>
              <w:proofErr w:type="gramStart"/>
              <w:r w:rsidR="00044BCE" w:rsidRPr="00044BCE">
                <w:rPr>
                  <w:rStyle w:val="Hyperlink"/>
                </w:rPr>
                <w:t>9</w:t>
              </w:r>
              <w:proofErr w:type="gramEnd"/>
            </w:hyperlink>
            <w:r w:rsidR="00044BCE">
              <w:t>.</w:t>
            </w:r>
          </w:p>
        </w:tc>
      </w:tr>
      <w:tr w:rsidR="00967FEC" w:rsidRPr="00AA74E8" w:rsidTr="00071CAA">
        <w:tc>
          <w:tcPr>
            <w:tcW w:w="8777" w:type="dxa"/>
            <w:gridSpan w:val="2"/>
          </w:tcPr>
          <w:p w:rsidR="00967FEC" w:rsidRPr="00AA74E8" w:rsidRDefault="00967FEC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 w:rsidR="00B3240A" w:rsidRPr="00B3240A">
              <w:t>N</w:t>
            </w:r>
            <w:r w:rsidR="00040D2C">
              <w:t xml:space="preserve">ecessário que a data de vencimento do laudo </w:t>
            </w:r>
            <w:r w:rsidR="009F2BA2">
              <w:t>(</w:t>
            </w:r>
            <w:r w:rsidR="00040D2C">
              <w:t>fluxo</w:t>
            </w:r>
            <w:r w:rsidR="009F2BA2">
              <w:t xml:space="preserve"> nº</w:t>
            </w:r>
            <w:r w:rsidR="00040D2C">
              <w:t xml:space="preserve"> 2</w:t>
            </w:r>
            <w:r w:rsidR="009F2BA2">
              <w:t>)</w:t>
            </w:r>
            <w:r w:rsidR="00040D2C">
              <w:t xml:space="preserve"> e a tabela Tempo de Uso estejam preenchidas.</w:t>
            </w:r>
            <w:r w:rsidR="00990225">
              <w:t xml:space="preserve"> As criticas do campo laudo dependerão da configuração solicitada pelo cliente e realizada </w:t>
            </w:r>
            <w:proofErr w:type="gramStart"/>
            <w:r w:rsidR="00990225">
              <w:t>na “Áreas</w:t>
            </w:r>
            <w:proofErr w:type="gramEnd"/>
            <w:r w:rsidR="00990225">
              <w:t xml:space="preserve"> de Acesso”</w:t>
            </w:r>
          </w:p>
        </w:tc>
      </w:tr>
      <w:tr w:rsidR="00967FEC" w:rsidRPr="00A4465C" w:rsidTr="00071CAA">
        <w:tc>
          <w:tcPr>
            <w:tcW w:w="8777" w:type="dxa"/>
            <w:gridSpan w:val="2"/>
          </w:tcPr>
          <w:p w:rsidR="00967FEC" w:rsidRPr="00A4465C" w:rsidRDefault="00967FEC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IMPACTO: </w:t>
            </w:r>
            <w:r w:rsidR="00F06B5C">
              <w:t>N/A</w:t>
            </w:r>
          </w:p>
        </w:tc>
      </w:tr>
      <w:tr w:rsidR="00846982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6982" w:rsidRPr="0039791E" w:rsidRDefault="00846982" w:rsidP="006E33D6">
            <w:pPr>
              <w:spacing w:line="276" w:lineRule="auto"/>
              <w:jc w:val="both"/>
            </w:pPr>
          </w:p>
        </w:tc>
      </w:tr>
      <w:tr w:rsidR="00846982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 xml:space="preserve">Passo </w:t>
            </w:r>
            <w:proofErr w:type="gramStart"/>
            <w:r w:rsidRPr="0039791E">
              <w:rPr>
                <w:b/>
              </w:rPr>
              <w:t>1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</w:pPr>
            <w:r w:rsidRPr="0039791E">
              <w:t>O usuário deverá clicar na opção “</w:t>
            </w:r>
            <w:r w:rsidR="007820B5">
              <w:t>Requisição</w:t>
            </w:r>
            <w:r w:rsidRPr="0039791E">
              <w:t>”</w:t>
            </w:r>
          </w:p>
        </w:tc>
      </w:tr>
      <w:tr w:rsidR="00846982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 xml:space="preserve">Passo </w:t>
            </w:r>
            <w:proofErr w:type="gramStart"/>
            <w:r w:rsidRPr="0039791E">
              <w:rPr>
                <w:b/>
              </w:rPr>
              <w:t>2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</w:pPr>
            <w:r w:rsidRPr="0039791E">
              <w:t>O sistema exibirá a tela “</w:t>
            </w:r>
            <w:r w:rsidR="007820B5">
              <w:t>Requisição</w:t>
            </w:r>
            <w:r w:rsidRPr="0039791E">
              <w:t xml:space="preserve"> de Material”.</w:t>
            </w:r>
          </w:p>
        </w:tc>
      </w:tr>
      <w:tr w:rsidR="00846982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 xml:space="preserve">Passo </w:t>
            </w:r>
            <w:proofErr w:type="gramStart"/>
            <w:r w:rsidRPr="0039791E">
              <w:rPr>
                <w:b/>
              </w:rPr>
              <w:t>3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</w:pPr>
            <w:r w:rsidRPr="0039791E">
              <w:t>O usuário preencherá os campos</w:t>
            </w:r>
          </w:p>
        </w:tc>
      </w:tr>
      <w:tr w:rsidR="00846982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846982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 xml:space="preserve">Passo </w:t>
            </w:r>
            <w:proofErr w:type="gramStart"/>
            <w:r w:rsidRPr="0039791E">
              <w:rPr>
                <w:b/>
              </w:rPr>
              <w:t>4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46982" w:rsidRPr="0039791E" w:rsidRDefault="00EB76DB" w:rsidP="006E33D6">
            <w:pPr>
              <w:spacing w:line="276" w:lineRule="auto"/>
              <w:jc w:val="both"/>
            </w:pPr>
            <w:r>
              <w:t>A</w:t>
            </w:r>
            <w:r w:rsidR="004F29A4">
              <w:t xml:space="preserve">pós preencher </w:t>
            </w:r>
            <w:r>
              <w:t>“</w:t>
            </w:r>
            <w:proofErr w:type="spellStart"/>
            <w:r>
              <w:t>Cod</w:t>
            </w:r>
            <w:proofErr w:type="spellEnd"/>
            <w:r>
              <w:t xml:space="preserve">. Complementar” o sistema verificará se </w:t>
            </w:r>
            <w:r w:rsidR="00737C51">
              <w:t xml:space="preserve">o </w:t>
            </w:r>
            <w:r>
              <w:t>material está com o laudo vencido</w:t>
            </w:r>
            <w:r w:rsidR="00D052BD">
              <w:t>.</w:t>
            </w:r>
          </w:p>
        </w:tc>
      </w:tr>
      <w:tr w:rsidR="00B851FC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851FC" w:rsidRDefault="00891A36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proofErr w:type="gramStart"/>
            <w:r w:rsidR="004A0605">
              <w:rPr>
                <w:b/>
              </w:rPr>
              <w:t>5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1A36" w:rsidRDefault="00891A36" w:rsidP="006E33D6">
            <w:pPr>
              <w:spacing w:line="276" w:lineRule="auto"/>
              <w:jc w:val="both"/>
            </w:pPr>
            <w:r>
              <w:t xml:space="preserve">O usuário </w:t>
            </w:r>
            <w:r w:rsidR="0022767E">
              <w:t>completar o cadastro</w:t>
            </w:r>
          </w:p>
        </w:tc>
      </w:tr>
      <w:tr w:rsidR="0002008B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2008B" w:rsidRDefault="0068444A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2008B" w:rsidRDefault="006B0367" w:rsidP="006E33D6">
            <w:pPr>
              <w:spacing w:line="276" w:lineRule="auto"/>
              <w:jc w:val="both"/>
            </w:pPr>
            <w:r>
              <w:t>O usuário clica em gravar</w:t>
            </w:r>
          </w:p>
        </w:tc>
      </w:tr>
      <w:tr w:rsidR="00891A36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1A36" w:rsidRDefault="00891A36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proofErr w:type="gramStart"/>
            <w:r w:rsidR="0068444A">
              <w:rPr>
                <w:b/>
              </w:rPr>
              <w:t>7</w:t>
            </w:r>
            <w:proofErr w:type="gramEnd"/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1A36" w:rsidRDefault="00891A36" w:rsidP="006E33D6">
            <w:pPr>
              <w:spacing w:line="276" w:lineRule="auto"/>
              <w:jc w:val="both"/>
            </w:pPr>
            <w:r>
              <w:t>O sistema grava as informações</w:t>
            </w:r>
            <w:r w:rsidR="00737C51">
              <w:t xml:space="preserve"> e retorna a Data de Devolução (Fluxo nº 3)</w:t>
            </w:r>
          </w:p>
        </w:tc>
      </w:tr>
      <w:tr w:rsidR="00A861AD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861AD" w:rsidRDefault="00A861AD" w:rsidP="006E33D6">
            <w:pPr>
              <w:spacing w:line="276" w:lineRule="auto"/>
              <w:jc w:val="both"/>
            </w:pPr>
          </w:p>
        </w:tc>
      </w:tr>
      <w:tr w:rsidR="00DC269F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B6755" w:rsidRPr="00DB6755" w:rsidRDefault="00DC269F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FLUXO ALTERNATIVO Nº 4.1</w:t>
            </w:r>
            <w:r w:rsidR="00A05F23">
              <w:rPr>
                <w:b/>
              </w:rPr>
              <w:t xml:space="preserve"> – Laudo Vencido</w:t>
            </w:r>
            <w:r w:rsidR="00DB6755">
              <w:rPr>
                <w:b/>
              </w:rPr>
              <w:t xml:space="preserve"> – prosseguir</w:t>
            </w:r>
          </w:p>
        </w:tc>
      </w:tr>
      <w:tr w:rsidR="00DC269F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C269F" w:rsidRDefault="00DC269F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r w:rsidR="00927780">
              <w:rPr>
                <w:b/>
              </w:rPr>
              <w:t>4.1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C269F" w:rsidRDefault="00927780" w:rsidP="006E33D6">
            <w:pPr>
              <w:spacing w:line="276" w:lineRule="auto"/>
              <w:jc w:val="both"/>
            </w:pPr>
            <w:r>
              <w:t>Ao preencher o campo “</w:t>
            </w:r>
            <w:proofErr w:type="spellStart"/>
            <w:r>
              <w:t>Cod</w:t>
            </w:r>
            <w:proofErr w:type="spellEnd"/>
            <w:r>
              <w:t xml:space="preserve">. Complementar” o sistema verifica que o equipamento está com o laudo vencido e retorna uma mensagem informando ao usuário dando uma opção de requisitar ou não. </w:t>
            </w:r>
          </w:p>
        </w:tc>
      </w:tr>
      <w:tr w:rsidR="00DC269F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C269F" w:rsidRDefault="00DC269F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r w:rsidR="00927780">
              <w:rPr>
                <w:b/>
              </w:rPr>
              <w:t>4.2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C269F" w:rsidRDefault="00406591" w:rsidP="006E33D6">
            <w:pPr>
              <w:spacing w:line="276" w:lineRule="auto"/>
              <w:jc w:val="both"/>
            </w:pPr>
            <w:r>
              <w:t>O usuário informa que deseja prosseguir com a requisição.</w:t>
            </w:r>
          </w:p>
        </w:tc>
      </w:tr>
      <w:tr w:rsidR="002C0952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C0952" w:rsidRDefault="002C0952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Passo 4.3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C0952" w:rsidRDefault="002C0952" w:rsidP="006E33D6">
            <w:pPr>
              <w:spacing w:line="276" w:lineRule="auto"/>
              <w:jc w:val="both"/>
            </w:pPr>
            <w:r>
              <w:t xml:space="preserve">Passo </w:t>
            </w:r>
            <w:proofErr w:type="gramStart"/>
            <w:r w:rsidR="004150A9">
              <w:t>5</w:t>
            </w:r>
            <w:proofErr w:type="gramEnd"/>
          </w:p>
        </w:tc>
      </w:tr>
      <w:tr w:rsidR="00977F81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77F81" w:rsidRDefault="00977F81" w:rsidP="006E33D6">
            <w:pPr>
              <w:spacing w:line="276" w:lineRule="auto"/>
              <w:jc w:val="both"/>
            </w:pPr>
          </w:p>
        </w:tc>
      </w:tr>
      <w:tr w:rsidR="00CC66DD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C66DD" w:rsidRPr="00CC66DD" w:rsidRDefault="00CC66DD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FLUXO ALTERNATIVO Nº 5.1 –</w:t>
            </w:r>
            <w:r w:rsidR="00F20503">
              <w:rPr>
                <w:b/>
              </w:rPr>
              <w:t xml:space="preserve"> TABELA</w:t>
            </w:r>
            <w:r>
              <w:rPr>
                <w:b/>
              </w:rPr>
              <w:t xml:space="preserve"> </w:t>
            </w:r>
            <w:r w:rsidR="00F20503">
              <w:rPr>
                <w:b/>
              </w:rPr>
              <w:t xml:space="preserve">HISTORICO </w:t>
            </w:r>
            <w:r w:rsidR="004867FA">
              <w:rPr>
                <w:b/>
              </w:rPr>
              <w:t>(Atalho)</w:t>
            </w:r>
          </w:p>
        </w:tc>
      </w:tr>
      <w:tr w:rsidR="0002008B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2008B" w:rsidRDefault="00CC66DD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5.1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2008B" w:rsidRDefault="00D179E5" w:rsidP="006E33D6">
            <w:pPr>
              <w:spacing w:line="276" w:lineRule="auto"/>
              <w:jc w:val="both"/>
            </w:pPr>
            <w:r>
              <w:t>O usuário poderá clicar no atalho “Histórico”</w:t>
            </w:r>
          </w:p>
        </w:tc>
      </w:tr>
      <w:tr w:rsidR="00D179E5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179E5" w:rsidRDefault="00D179E5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5.2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179E5" w:rsidRDefault="000F3CAA" w:rsidP="006E33D6">
            <w:pPr>
              <w:spacing w:line="276" w:lineRule="auto"/>
              <w:jc w:val="both"/>
            </w:pPr>
            <w:r>
              <w:t>O sistema exibe a tela “</w:t>
            </w:r>
            <w:r w:rsidRPr="000F3CAA">
              <w:t>Histórica de Código Complementar”</w:t>
            </w:r>
          </w:p>
        </w:tc>
      </w:tr>
      <w:tr w:rsidR="000F3CAA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F3CAA" w:rsidRDefault="000F3CAA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5.3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F3CAA" w:rsidRDefault="000F3CAA" w:rsidP="006E33D6">
            <w:pPr>
              <w:spacing w:line="276" w:lineRule="auto"/>
              <w:jc w:val="both"/>
            </w:pPr>
            <w:r>
              <w:t>O usuário clica no atalho “Laudo”</w:t>
            </w:r>
          </w:p>
        </w:tc>
      </w:tr>
      <w:tr w:rsidR="000F3CAA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F3CAA" w:rsidRDefault="000F3CAA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5.4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F3CAA" w:rsidRDefault="00B27B0B" w:rsidP="006E33D6">
            <w:pPr>
              <w:spacing w:line="276" w:lineRule="auto"/>
              <w:jc w:val="both"/>
            </w:pPr>
            <w:r>
              <w:t>O</w:t>
            </w:r>
            <w:r w:rsidR="00026997">
              <w:t xml:space="preserve"> sistema exibe a tela “laudo”</w:t>
            </w:r>
          </w:p>
        </w:tc>
      </w:tr>
      <w:tr w:rsidR="00B27B0B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27B0B" w:rsidRDefault="00B27B0B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5.5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27B0B" w:rsidRDefault="00B27B0B" w:rsidP="006E33D6">
            <w:pPr>
              <w:spacing w:line="276" w:lineRule="auto"/>
              <w:jc w:val="both"/>
            </w:pPr>
            <w:r>
              <w:t>O usuário preenche os campos e muda a linha para salvar</w:t>
            </w:r>
          </w:p>
        </w:tc>
      </w:tr>
      <w:tr w:rsidR="00B27B0B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27B0B" w:rsidRDefault="00B27B0B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5.6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27B0B" w:rsidRDefault="00B27B0B" w:rsidP="006E33D6">
            <w:pPr>
              <w:spacing w:line="276" w:lineRule="auto"/>
              <w:jc w:val="both"/>
            </w:pPr>
            <w:r>
              <w:t>O sistema grava as informações</w:t>
            </w:r>
            <w:r w:rsidR="00D052BD">
              <w:t xml:space="preserve"> e fecha as janelas retornando para a tela do formulário “Recebimento de material”</w:t>
            </w:r>
          </w:p>
        </w:tc>
      </w:tr>
      <w:tr w:rsidR="00634FD5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634FD5" w:rsidRDefault="00634FD5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5.7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634FD5" w:rsidRDefault="000E13E8" w:rsidP="006E33D6">
            <w:pPr>
              <w:spacing w:line="276" w:lineRule="auto"/>
              <w:jc w:val="both"/>
            </w:pPr>
            <w:r>
              <w:t xml:space="preserve">Passo </w:t>
            </w:r>
            <w:proofErr w:type="gramStart"/>
            <w:r>
              <w:t>5</w:t>
            </w:r>
            <w:proofErr w:type="gramEnd"/>
          </w:p>
        </w:tc>
      </w:tr>
      <w:tr w:rsidR="00A861AD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861AD" w:rsidRDefault="00A861AD" w:rsidP="006E33D6">
            <w:pPr>
              <w:spacing w:line="276" w:lineRule="auto"/>
              <w:jc w:val="both"/>
            </w:pPr>
          </w:p>
        </w:tc>
      </w:tr>
      <w:tr w:rsidR="00A212F6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B6755" w:rsidRPr="00A05F23" w:rsidRDefault="00A212F6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FLUXO ALTERNATIVO Nº 4.1</w:t>
            </w:r>
            <w:r w:rsidR="00A05F23">
              <w:rPr>
                <w:b/>
              </w:rPr>
              <w:t xml:space="preserve"> – Laudo Vencido</w:t>
            </w:r>
            <w:r w:rsidR="00DB6755">
              <w:rPr>
                <w:b/>
              </w:rPr>
              <w:t xml:space="preserve"> – não prosseguir </w:t>
            </w:r>
          </w:p>
        </w:tc>
      </w:tr>
      <w:tr w:rsidR="007B05AF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B05AF" w:rsidRDefault="007B05AF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4.1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B05AF" w:rsidRDefault="007B05AF" w:rsidP="006E33D6">
            <w:pPr>
              <w:spacing w:line="276" w:lineRule="auto"/>
              <w:jc w:val="both"/>
            </w:pPr>
            <w:r>
              <w:t>Ao preencher o campo “</w:t>
            </w:r>
            <w:proofErr w:type="spellStart"/>
            <w:r>
              <w:t>Cod</w:t>
            </w:r>
            <w:proofErr w:type="spellEnd"/>
            <w:r>
              <w:t>. Complementar” o sistema verifica que o equipamento está com o laudo vencido e retorna uma mensagem informando ao usuário dando uma opção de requisitar ou não.</w:t>
            </w:r>
          </w:p>
        </w:tc>
      </w:tr>
      <w:tr w:rsidR="007B05AF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B05AF" w:rsidRDefault="007B05AF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4.2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B05AF" w:rsidRDefault="007B05AF" w:rsidP="006E33D6">
            <w:pPr>
              <w:spacing w:line="276" w:lineRule="auto"/>
              <w:jc w:val="both"/>
            </w:pPr>
            <w:r>
              <w:t>O usuário informa que</w:t>
            </w:r>
            <w:r w:rsidR="004A1FFA">
              <w:t xml:space="preserve"> </w:t>
            </w:r>
            <w:r>
              <w:t>não deseja prosseguir com a requisição.</w:t>
            </w:r>
          </w:p>
        </w:tc>
      </w:tr>
      <w:tr w:rsidR="007B05AF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B05AF" w:rsidRDefault="007B05AF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r w:rsidR="004A0605">
              <w:rPr>
                <w:b/>
              </w:rPr>
              <w:t>4.3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7B05AF" w:rsidRDefault="004A1FFA" w:rsidP="006E33D6">
            <w:pPr>
              <w:spacing w:line="276" w:lineRule="auto"/>
              <w:jc w:val="both"/>
            </w:pPr>
            <w:r>
              <w:t xml:space="preserve">O sistema não grava nenhuma informação </w:t>
            </w:r>
          </w:p>
        </w:tc>
      </w:tr>
      <w:tr w:rsidR="00D06C69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</w:pPr>
          </w:p>
        </w:tc>
      </w:tr>
      <w:tr w:rsidR="00D06C69" w:rsidRPr="0039791E" w:rsidTr="00071CAA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06C69" w:rsidRPr="00DB6755" w:rsidRDefault="00D06C69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FLUXO ALTERNATIVO Nº 4.1 – Laudo Vencido – </w:t>
            </w:r>
            <w:r w:rsidRPr="00D06C69">
              <w:t>Sistema configurado para não deixar prosseguir o cadastro</w:t>
            </w:r>
          </w:p>
        </w:tc>
      </w:tr>
      <w:tr w:rsidR="00D06C69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4.1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</w:pPr>
            <w:r>
              <w:t>Ao preencher o campo “</w:t>
            </w:r>
            <w:proofErr w:type="spellStart"/>
            <w:r>
              <w:t>Cod</w:t>
            </w:r>
            <w:proofErr w:type="spellEnd"/>
            <w:r>
              <w:t>. Complementar” o sistema verifica que o equipamento está com o laudo vencido e retorna uma mensagem informando.</w:t>
            </w:r>
          </w:p>
        </w:tc>
      </w:tr>
      <w:tr w:rsidR="00D06C69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4.2</w:t>
            </w:r>
          </w:p>
        </w:tc>
        <w:tc>
          <w:tcPr>
            <w:tcW w:w="699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</w:pPr>
            <w:r>
              <w:t>O usuário clica em OK para fechar a janela de aviso</w:t>
            </w:r>
          </w:p>
        </w:tc>
      </w:tr>
      <w:tr w:rsidR="00D06C69" w:rsidRPr="0039791E" w:rsidTr="00071CAA">
        <w:tblPrEx>
          <w:shd w:val="clear" w:color="auto" w:fill="F2F2F2" w:themeFill="background1" w:themeFillShade="F2"/>
        </w:tblPrEx>
        <w:tc>
          <w:tcPr>
            <w:tcW w:w="178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Passo 4.3</w:t>
            </w:r>
          </w:p>
        </w:tc>
        <w:tc>
          <w:tcPr>
            <w:tcW w:w="699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06C69" w:rsidRDefault="00D06C69" w:rsidP="006E33D6">
            <w:pPr>
              <w:spacing w:line="276" w:lineRule="auto"/>
              <w:jc w:val="both"/>
            </w:pPr>
            <w:r>
              <w:t xml:space="preserve">O sistema não grava nenhuma informação </w:t>
            </w:r>
          </w:p>
        </w:tc>
      </w:tr>
    </w:tbl>
    <w:p w:rsidR="0016377C" w:rsidRDefault="0016377C" w:rsidP="006E33D6">
      <w:pPr>
        <w:spacing w:line="276" w:lineRule="auto"/>
      </w:pPr>
    </w:p>
    <w:tbl>
      <w:tblPr>
        <w:tblStyle w:val="Tabelacomgrade"/>
        <w:tblW w:w="8777" w:type="dxa"/>
        <w:tblInd w:w="687" w:type="dxa"/>
        <w:tblLook w:val="04A0"/>
      </w:tblPr>
      <w:tblGrid>
        <w:gridCol w:w="1122"/>
        <w:gridCol w:w="7655"/>
      </w:tblGrid>
      <w:tr w:rsidR="00BC66ED" w:rsidRPr="0039791E" w:rsidTr="00801D68">
        <w:tc>
          <w:tcPr>
            <w:tcW w:w="8777" w:type="dxa"/>
            <w:gridSpan w:val="2"/>
          </w:tcPr>
          <w:p w:rsidR="00BC66ED" w:rsidRPr="0039791E" w:rsidRDefault="00BC66ED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5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>RELATÓRIO PENDENCIA DE DEVOLUÇAO DE PRODUTO</w:t>
            </w:r>
          </w:p>
        </w:tc>
      </w:tr>
      <w:tr w:rsidR="00BC66ED" w:rsidRPr="0039791E" w:rsidTr="00801D68">
        <w:tc>
          <w:tcPr>
            <w:tcW w:w="8777" w:type="dxa"/>
            <w:gridSpan w:val="2"/>
          </w:tcPr>
          <w:p w:rsidR="00BC66ED" w:rsidRPr="009A3B0D" w:rsidRDefault="00BC66ED" w:rsidP="006E33D6">
            <w:pPr>
              <w:spacing w:line="276" w:lineRule="auto"/>
            </w:pPr>
            <w:r w:rsidRPr="009B619F">
              <w:rPr>
                <w:b/>
              </w:rPr>
              <w:t xml:space="preserve">Objetivo da descrição: </w:t>
            </w:r>
            <w:r>
              <w:t>Descrever o</w:t>
            </w:r>
            <w:r w:rsidR="00F13807">
              <w:t xml:space="preserve"> novo relatório e auxiliará no recurso “Notificação”.</w:t>
            </w:r>
          </w:p>
        </w:tc>
      </w:tr>
      <w:tr w:rsidR="00A83F4C" w:rsidRPr="00AA74E8" w:rsidTr="00801D68">
        <w:tc>
          <w:tcPr>
            <w:tcW w:w="8777" w:type="dxa"/>
            <w:gridSpan w:val="2"/>
            <w:tcBorders>
              <w:bottom w:val="single" w:sz="4" w:space="0" w:color="auto"/>
            </w:tcBorders>
          </w:tcPr>
          <w:p w:rsidR="00BC66ED" w:rsidRPr="00AA74E8" w:rsidRDefault="00BC66ED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 w:rsidR="00F13807">
              <w:t>Só existirá relatório se algum equipamento for requisitado</w:t>
            </w:r>
            <w:r>
              <w:t>.</w:t>
            </w:r>
          </w:p>
        </w:tc>
      </w:tr>
      <w:tr w:rsidR="00BC66ED" w:rsidRPr="00A4465C" w:rsidTr="00801D68">
        <w:tc>
          <w:tcPr>
            <w:tcW w:w="8777" w:type="dxa"/>
            <w:gridSpan w:val="2"/>
          </w:tcPr>
          <w:p w:rsidR="00BC66ED" w:rsidRPr="00A4465C" w:rsidRDefault="00BC66ED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IMPACTO: </w:t>
            </w:r>
            <w:r w:rsidR="00247C75">
              <w:t>N/A</w:t>
            </w:r>
            <w:r>
              <w:t xml:space="preserve"> </w:t>
            </w:r>
          </w:p>
        </w:tc>
      </w:tr>
      <w:tr w:rsidR="00BC66ED" w:rsidRPr="0039791E" w:rsidTr="00801D68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</w:pPr>
          </w:p>
        </w:tc>
      </w:tr>
      <w:tr w:rsidR="00BC66ED" w:rsidRPr="0039791E" w:rsidTr="00801D68">
        <w:tblPrEx>
          <w:shd w:val="clear" w:color="auto" w:fill="F2F2F2" w:themeFill="background1" w:themeFillShade="F2"/>
        </w:tblPrEx>
        <w:tc>
          <w:tcPr>
            <w:tcW w:w="1122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1</w:t>
            </w:r>
          </w:p>
        </w:tc>
        <w:tc>
          <w:tcPr>
            <w:tcW w:w="7655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EA0D5E" w:rsidP="006E33D6">
            <w:pPr>
              <w:spacing w:line="276" w:lineRule="auto"/>
              <w:jc w:val="both"/>
            </w:pPr>
            <w:r>
              <w:t xml:space="preserve">O usuário deverá clicar no tema </w:t>
            </w:r>
            <w:r w:rsidR="00BC66ED" w:rsidRPr="0039791E">
              <w:t>“</w:t>
            </w:r>
            <w:r w:rsidR="00A83F4C">
              <w:t>Relatório</w:t>
            </w:r>
            <w:r w:rsidR="00BC66ED" w:rsidRPr="0039791E">
              <w:t>”</w:t>
            </w:r>
            <w:r w:rsidR="00DD4B4B">
              <w:t xml:space="preserve">, “Pendências” e “Pendência de Devolução de Produtos”. </w:t>
            </w:r>
          </w:p>
        </w:tc>
      </w:tr>
      <w:tr w:rsidR="00BC66ED" w:rsidRPr="0039791E" w:rsidTr="00801D68">
        <w:tblPrEx>
          <w:shd w:val="clear" w:color="auto" w:fill="F2F2F2" w:themeFill="background1" w:themeFillShade="F2"/>
        </w:tblPrEx>
        <w:tc>
          <w:tcPr>
            <w:tcW w:w="11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2</w:t>
            </w:r>
          </w:p>
        </w:tc>
        <w:tc>
          <w:tcPr>
            <w:tcW w:w="7655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</w:pPr>
            <w:r w:rsidRPr="0039791E">
              <w:t xml:space="preserve">O sistema </w:t>
            </w:r>
            <w:r w:rsidR="008E764A">
              <w:t>retornará um filtro</w:t>
            </w:r>
            <w:r w:rsidR="00B127F9">
              <w:t>.</w:t>
            </w:r>
            <w:r w:rsidR="008E764A">
              <w:t xml:space="preserve">  (Detalhes: outros/anexos)</w:t>
            </w:r>
          </w:p>
        </w:tc>
      </w:tr>
      <w:tr w:rsidR="00BC66ED" w:rsidRPr="0039791E" w:rsidTr="00801D68">
        <w:tblPrEx>
          <w:shd w:val="clear" w:color="auto" w:fill="F2F2F2" w:themeFill="background1" w:themeFillShade="F2"/>
        </w:tblPrEx>
        <w:tc>
          <w:tcPr>
            <w:tcW w:w="11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3</w:t>
            </w:r>
          </w:p>
        </w:tc>
        <w:tc>
          <w:tcPr>
            <w:tcW w:w="7655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</w:pPr>
            <w:r w:rsidRPr="0039791E">
              <w:t>O usuário preencherá os campos</w:t>
            </w:r>
            <w:r w:rsidR="00B127F9">
              <w:t xml:space="preserve"> e pedirá para visualizar</w:t>
            </w:r>
          </w:p>
        </w:tc>
      </w:tr>
      <w:tr w:rsidR="00BC66ED" w:rsidRPr="0039791E" w:rsidTr="00801D68">
        <w:tblPrEx>
          <w:shd w:val="clear" w:color="auto" w:fill="F2F2F2" w:themeFill="background1" w:themeFillShade="F2"/>
        </w:tblPrEx>
        <w:tc>
          <w:tcPr>
            <w:tcW w:w="11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C66ED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4</w:t>
            </w:r>
          </w:p>
        </w:tc>
        <w:tc>
          <w:tcPr>
            <w:tcW w:w="7655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BC66ED" w:rsidRPr="0039791E" w:rsidRDefault="00B127F9" w:rsidP="006E33D6">
            <w:pPr>
              <w:spacing w:line="276" w:lineRule="auto"/>
              <w:jc w:val="both"/>
            </w:pPr>
            <w:r>
              <w:t>O sistema retornará um</w:t>
            </w:r>
            <w:r w:rsidR="00923D64">
              <w:t xml:space="preserve">a tabela com todas as informações conforme o que consta no </w:t>
            </w:r>
            <w:hyperlink w:anchor="ESTRUTURAFLUXON5RELATORIOPENDE" w:history="1">
              <w:r w:rsidR="00923D64" w:rsidRPr="00923D64">
                <w:rPr>
                  <w:rStyle w:val="Hyperlink"/>
                </w:rPr>
                <w:t xml:space="preserve">item </w:t>
              </w:r>
              <w:proofErr w:type="gramStart"/>
              <w:r w:rsidR="00923D64" w:rsidRPr="00923D64">
                <w:rPr>
                  <w:rStyle w:val="Hyperlink"/>
                </w:rPr>
                <w:t>9</w:t>
              </w:r>
              <w:proofErr w:type="gramEnd"/>
            </w:hyperlink>
            <w:r w:rsidR="00923D64">
              <w:t>.</w:t>
            </w:r>
            <w:r>
              <w:t xml:space="preserve"> </w:t>
            </w:r>
          </w:p>
        </w:tc>
      </w:tr>
      <w:tr w:rsidR="00BC66ED" w:rsidRPr="0039791E" w:rsidTr="00801D68">
        <w:tblPrEx>
          <w:shd w:val="clear" w:color="auto" w:fill="F2F2F2" w:themeFill="background1" w:themeFillShade="F2"/>
        </w:tblPrEx>
        <w:tc>
          <w:tcPr>
            <w:tcW w:w="11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BC66ED" w:rsidRDefault="00923D64" w:rsidP="006E33D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Passo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765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C66ED" w:rsidRDefault="00923D64" w:rsidP="006E33D6">
            <w:pPr>
              <w:spacing w:line="276" w:lineRule="auto"/>
              <w:jc w:val="both"/>
            </w:pPr>
            <w:r>
              <w:t xml:space="preserve">Caso o usuário deseje, ele poderá gerar um relatório para impressão. </w:t>
            </w:r>
          </w:p>
        </w:tc>
      </w:tr>
    </w:tbl>
    <w:p w:rsidR="00BC66ED" w:rsidRDefault="00BC66ED" w:rsidP="006E33D6">
      <w:pPr>
        <w:spacing w:line="276" w:lineRule="auto"/>
      </w:pPr>
    </w:p>
    <w:tbl>
      <w:tblPr>
        <w:tblStyle w:val="Tabelacomgrade"/>
        <w:tblW w:w="8777" w:type="dxa"/>
        <w:tblInd w:w="687" w:type="dxa"/>
        <w:tblLook w:val="04A0"/>
      </w:tblPr>
      <w:tblGrid>
        <w:gridCol w:w="1171"/>
        <w:gridCol w:w="7606"/>
      </w:tblGrid>
      <w:tr w:rsidR="00C0596A" w:rsidRPr="0039791E" w:rsidTr="00801D68">
        <w:tc>
          <w:tcPr>
            <w:tcW w:w="8777" w:type="dxa"/>
            <w:gridSpan w:val="2"/>
          </w:tcPr>
          <w:p w:rsidR="00C0596A" w:rsidRPr="0039791E" w:rsidRDefault="00C0596A" w:rsidP="006E33D6">
            <w:pPr>
              <w:spacing w:line="276" w:lineRule="auto"/>
              <w:jc w:val="both"/>
            </w:pP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6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 xml:space="preserve">CONFIGURAR NOTIFICAÇÃO </w:t>
            </w:r>
          </w:p>
        </w:tc>
      </w:tr>
      <w:tr w:rsidR="00C0596A" w:rsidRPr="0039791E" w:rsidTr="00801D68">
        <w:tc>
          <w:tcPr>
            <w:tcW w:w="8777" w:type="dxa"/>
            <w:gridSpan w:val="2"/>
          </w:tcPr>
          <w:p w:rsidR="00C0596A" w:rsidRPr="009A3B0D" w:rsidRDefault="00C0596A" w:rsidP="006E33D6">
            <w:pPr>
              <w:spacing w:line="276" w:lineRule="auto"/>
            </w:pPr>
            <w:r w:rsidRPr="009B619F">
              <w:rPr>
                <w:b/>
              </w:rPr>
              <w:t xml:space="preserve">Objetivo da descrição: </w:t>
            </w:r>
            <w:r>
              <w:t xml:space="preserve">Descrever </w:t>
            </w:r>
            <w:r w:rsidR="00825C80">
              <w:t>a inclusão do relatório nas notificações</w:t>
            </w:r>
          </w:p>
        </w:tc>
      </w:tr>
      <w:tr w:rsidR="00C754C2" w:rsidRPr="00AA74E8" w:rsidTr="00801D68">
        <w:tc>
          <w:tcPr>
            <w:tcW w:w="8777" w:type="dxa"/>
            <w:gridSpan w:val="2"/>
            <w:tcBorders>
              <w:bottom w:val="single" w:sz="4" w:space="0" w:color="auto"/>
            </w:tcBorders>
          </w:tcPr>
          <w:p w:rsidR="00C0596A" w:rsidRPr="00AA74E8" w:rsidRDefault="00C0596A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PREMISSA: </w:t>
            </w:r>
            <w:r>
              <w:t>Só</w:t>
            </w:r>
            <w:r w:rsidR="00415D37">
              <w:t xml:space="preserve"> enviará emails se houver material com devolução pendente e próximo a data e entrega</w:t>
            </w:r>
            <w:r>
              <w:t>.</w:t>
            </w:r>
          </w:p>
        </w:tc>
      </w:tr>
      <w:tr w:rsidR="00C0596A" w:rsidRPr="00A4465C" w:rsidTr="00801D68">
        <w:tc>
          <w:tcPr>
            <w:tcW w:w="8777" w:type="dxa"/>
            <w:gridSpan w:val="2"/>
          </w:tcPr>
          <w:p w:rsidR="00C0596A" w:rsidRPr="00A4465C" w:rsidRDefault="00825C80" w:rsidP="006E33D6">
            <w:pPr>
              <w:spacing w:line="276" w:lineRule="auto"/>
              <w:jc w:val="both"/>
            </w:pPr>
            <w:r>
              <w:rPr>
                <w:b/>
              </w:rPr>
              <w:t xml:space="preserve">IMPACTO: </w:t>
            </w:r>
            <w:r>
              <w:t xml:space="preserve">O usuário cadastrado receberá um email quando </w:t>
            </w:r>
            <w:r w:rsidR="00B27CA8">
              <w:t>houver</w:t>
            </w:r>
            <w:r>
              <w:t xml:space="preserve"> equipamentos a serem devolvidos</w:t>
            </w:r>
            <w:r w:rsidR="003C3DF9">
              <w:t>.</w:t>
            </w:r>
            <w:r w:rsidR="00C0596A">
              <w:t xml:space="preserve"> </w:t>
            </w:r>
          </w:p>
        </w:tc>
      </w:tr>
      <w:tr w:rsidR="00C0596A" w:rsidRPr="0039791E" w:rsidTr="00801D68">
        <w:tblPrEx>
          <w:shd w:val="clear" w:color="auto" w:fill="F2F2F2" w:themeFill="background1" w:themeFillShade="F2"/>
        </w:tblPrEx>
        <w:tc>
          <w:tcPr>
            <w:tcW w:w="877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C0596A" w:rsidRPr="0039791E" w:rsidRDefault="00C0596A" w:rsidP="006E33D6">
            <w:pPr>
              <w:spacing w:line="276" w:lineRule="auto"/>
              <w:jc w:val="both"/>
            </w:pPr>
          </w:p>
        </w:tc>
      </w:tr>
      <w:tr w:rsidR="00C0596A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1</w:t>
            </w:r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</w:pPr>
            <w:r>
              <w:t xml:space="preserve">O usuário </w:t>
            </w:r>
            <w:r w:rsidR="00C754C2">
              <w:t>irá nas “Notificações” em “Configurações” e escolherá “Notificações”</w:t>
            </w:r>
          </w:p>
        </w:tc>
      </w:tr>
      <w:tr w:rsidR="00C0596A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2</w:t>
            </w:r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</w:pPr>
            <w:r w:rsidRPr="0039791E">
              <w:t xml:space="preserve">O sistema </w:t>
            </w:r>
            <w:r w:rsidR="00C754C2">
              <w:t>exibirá uma tela para que o usuário realize as configurações que desejar. Após finalizar o usuário mudará a posição da linha para que o sistema salve</w:t>
            </w:r>
          </w:p>
        </w:tc>
      </w:tr>
      <w:tr w:rsidR="00C0596A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  <w:rPr>
                <w:b/>
              </w:rPr>
            </w:pPr>
            <w:r w:rsidRPr="0039791E">
              <w:rPr>
                <w:b/>
              </w:rPr>
              <w:t>Passo 3</w:t>
            </w:r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754C2" w:rsidP="006E33D6">
            <w:pPr>
              <w:spacing w:line="276" w:lineRule="auto"/>
              <w:jc w:val="both"/>
            </w:pPr>
            <w:r>
              <w:t>O sistema salva as configurações</w:t>
            </w:r>
          </w:p>
        </w:tc>
      </w:tr>
      <w:tr w:rsidR="00C0596A" w:rsidRPr="0039791E" w:rsidTr="00801D68">
        <w:tblPrEx>
          <w:shd w:val="clear" w:color="auto" w:fill="F2F2F2" w:themeFill="background1" w:themeFillShade="F2"/>
        </w:tblPrEx>
        <w:tc>
          <w:tcPr>
            <w:tcW w:w="1171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7606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C0596A" w:rsidRPr="0039791E" w:rsidRDefault="00C0596A" w:rsidP="006E33D6">
            <w:pPr>
              <w:spacing w:line="276" w:lineRule="auto"/>
              <w:jc w:val="both"/>
            </w:pPr>
          </w:p>
        </w:tc>
      </w:tr>
    </w:tbl>
    <w:p w:rsidR="00C90DD9" w:rsidRDefault="00C90DD9" w:rsidP="006E33D6">
      <w:pPr>
        <w:spacing w:line="276" w:lineRule="auto"/>
        <w:jc w:val="both"/>
        <w:rPr>
          <w:sz w:val="20"/>
        </w:rPr>
      </w:pPr>
    </w:p>
    <w:p w:rsidR="00BC66ED" w:rsidRDefault="00BC66ED" w:rsidP="006E33D6">
      <w:pPr>
        <w:spacing w:line="276" w:lineRule="auto"/>
        <w:jc w:val="both"/>
        <w:rPr>
          <w:sz w:val="20"/>
        </w:rPr>
      </w:pPr>
    </w:p>
    <w:p w:rsidR="00BC66ED" w:rsidRDefault="00BC66ED" w:rsidP="006E33D6">
      <w:pPr>
        <w:spacing w:line="276" w:lineRule="auto"/>
        <w:jc w:val="both"/>
        <w:rPr>
          <w:sz w:val="20"/>
        </w:rPr>
      </w:pPr>
    </w:p>
    <w:p w:rsidR="00C90DD9" w:rsidRDefault="00BB0AAC" w:rsidP="006E33D6">
      <w:pPr>
        <w:pStyle w:val="Ttulo1"/>
        <w:spacing w:line="276" w:lineRule="auto"/>
      </w:pPr>
      <w:bookmarkStart w:id="11" w:name="_Toc124924206"/>
      <w:bookmarkStart w:id="12" w:name="Descriçãodasolicitação"/>
      <w:bookmarkEnd w:id="0"/>
      <w:r>
        <w:t>Descrição</w:t>
      </w:r>
      <w:r w:rsidR="00C90DD9">
        <w:t xml:space="preserve"> da solicitação</w:t>
      </w:r>
      <w:bookmarkEnd w:id="11"/>
    </w:p>
    <w:bookmarkEnd w:id="12"/>
    <w:p w:rsidR="00C90DD9" w:rsidRDefault="00C90DD9" w:rsidP="006E33D6">
      <w:pPr>
        <w:spacing w:line="276" w:lineRule="auto"/>
        <w:jc w:val="both"/>
        <w:rPr>
          <w:b/>
        </w:rPr>
      </w:pPr>
    </w:p>
    <w:p w:rsidR="00C90DD9" w:rsidRDefault="00C90DD9" w:rsidP="006E33D6">
      <w:pPr>
        <w:pStyle w:val="Corpodetexto"/>
        <w:spacing w:line="276" w:lineRule="auto"/>
        <w:ind w:firstLine="708"/>
      </w:pPr>
      <w:r>
        <w:t>&lt;descrever o detalhamento da solicitação para a funcionalidade que sofrerá manutenção&gt;</w:t>
      </w:r>
    </w:p>
    <w:p w:rsidR="00C90DD9" w:rsidRDefault="00C90DD9" w:rsidP="006E33D6">
      <w:pPr>
        <w:spacing w:line="276" w:lineRule="auto"/>
        <w:ind w:left="357"/>
      </w:pPr>
    </w:p>
    <w:p w:rsidR="00C90DD9" w:rsidRDefault="00C90DD9" w:rsidP="006E33D6">
      <w:pPr>
        <w:pStyle w:val="Ttulo1"/>
        <w:spacing w:line="276" w:lineRule="auto"/>
      </w:pPr>
      <w:bookmarkStart w:id="13" w:name="_Toc124924207"/>
      <w:bookmarkStart w:id="14" w:name="Impactosprevistosdeemoutrasfunci"/>
      <w:r>
        <w:t>Impactos previstos de/em outras funcionalidades e/ou sistemas</w:t>
      </w:r>
      <w:bookmarkEnd w:id="13"/>
    </w:p>
    <w:bookmarkEnd w:id="14"/>
    <w:p w:rsidR="00C90DD9" w:rsidRDefault="00C90DD9" w:rsidP="006E33D6">
      <w:pPr>
        <w:spacing w:line="276" w:lineRule="auto"/>
        <w:ind w:left="680"/>
        <w:jc w:val="both"/>
      </w:pPr>
    </w:p>
    <w:p w:rsidR="00C90DD9" w:rsidRDefault="00C90DD9" w:rsidP="006E33D6">
      <w:pPr>
        <w:pStyle w:val="Corpodetexto"/>
        <w:spacing w:line="276" w:lineRule="auto"/>
        <w:ind w:left="708"/>
      </w:pPr>
      <w:r>
        <w:t>&lt;registrar os possíveis impactos em outras funcionalidades em relação a esta que sofrerá manutenção&gt;</w:t>
      </w:r>
    </w:p>
    <w:p w:rsidR="004B14B0" w:rsidRDefault="004B14B0" w:rsidP="006E33D6">
      <w:pPr>
        <w:pStyle w:val="Corpodetexto"/>
        <w:spacing w:line="276" w:lineRule="auto"/>
        <w:ind w:left="708"/>
      </w:pPr>
      <w:r>
        <w:t xml:space="preserve">Até o momento não foi </w:t>
      </w:r>
      <w:r w:rsidR="00197A11">
        <w:t>identificados possíveis impactos em alguma parte do sistema</w:t>
      </w:r>
      <w:r w:rsidR="006A52C2">
        <w:t>.</w:t>
      </w:r>
    </w:p>
    <w:p w:rsidR="00C90DD9" w:rsidRDefault="00C90DD9" w:rsidP="006E33D6">
      <w:pPr>
        <w:spacing w:line="276" w:lineRule="auto"/>
        <w:ind w:left="680"/>
        <w:jc w:val="both"/>
      </w:pPr>
    </w:p>
    <w:p w:rsidR="00C90DD9" w:rsidRDefault="00C90DD9" w:rsidP="006E33D6">
      <w:pPr>
        <w:pStyle w:val="Ttulo1"/>
        <w:spacing w:line="276" w:lineRule="auto"/>
      </w:pPr>
      <w:bookmarkStart w:id="15" w:name="_Toc124924208"/>
      <w:bookmarkStart w:id="16" w:name="Descriçãodasatividadesparaatendim"/>
      <w:r>
        <w:t>Descrição das atividades para atendimento</w:t>
      </w:r>
      <w:bookmarkEnd w:id="15"/>
      <w:bookmarkEnd w:id="16"/>
      <w:r w:rsidR="00641C0D">
        <w:t>/</w:t>
      </w:r>
      <w:r w:rsidR="0052731A">
        <w:t>p</w:t>
      </w:r>
      <w:r w:rsidR="00641C0D">
        <w:t>roposta para equipe de desenvolvimento</w:t>
      </w:r>
    </w:p>
    <w:p w:rsidR="00C90DD9" w:rsidRDefault="00C90DD9" w:rsidP="006E33D6">
      <w:pPr>
        <w:spacing w:line="276" w:lineRule="auto"/>
        <w:ind w:left="680"/>
        <w:jc w:val="both"/>
      </w:pPr>
    </w:p>
    <w:p w:rsidR="00C90DD9" w:rsidRDefault="00C90DD9" w:rsidP="006E33D6">
      <w:pPr>
        <w:spacing w:line="276" w:lineRule="auto"/>
        <w:ind w:left="680"/>
        <w:jc w:val="both"/>
        <w:rPr>
          <w:sz w:val="20"/>
        </w:rPr>
      </w:pPr>
      <w:r>
        <w:rPr>
          <w:sz w:val="20"/>
        </w:rPr>
        <w:t xml:space="preserve">&lt;descrever as atividades que devem ser alteradas e verificadas para esta funcionalidade que sofrerá manutenção&gt; </w:t>
      </w:r>
    </w:p>
    <w:p w:rsidR="00626FE0" w:rsidRDefault="00626FE0" w:rsidP="006E33D6">
      <w:pPr>
        <w:spacing w:line="276" w:lineRule="auto"/>
        <w:ind w:left="680"/>
        <w:jc w:val="both"/>
        <w:rPr>
          <w:sz w:val="20"/>
        </w:rPr>
      </w:pPr>
    </w:p>
    <w:p w:rsidR="00C90DD9" w:rsidRDefault="00C90DD9" w:rsidP="006E33D6">
      <w:pPr>
        <w:spacing w:line="276" w:lineRule="auto"/>
        <w:ind w:left="680"/>
        <w:jc w:val="both"/>
      </w:pPr>
    </w:p>
    <w:p w:rsidR="00A03633" w:rsidRPr="001B44CA" w:rsidRDefault="00A03633" w:rsidP="006E33D6">
      <w:pPr>
        <w:pStyle w:val="Ttulo1"/>
        <w:spacing w:line="276" w:lineRule="auto"/>
      </w:pPr>
      <w:bookmarkStart w:id="17" w:name="OutrosAnexos"/>
      <w:r>
        <w:t>Outros/Anexos</w:t>
      </w:r>
    </w:p>
    <w:bookmarkEnd w:id="17"/>
    <w:p w:rsidR="00A03633" w:rsidRDefault="008D63C5" w:rsidP="006E33D6">
      <w:pPr>
        <w:spacing w:line="276" w:lineRule="auto"/>
        <w:ind w:left="680"/>
        <w:jc w:val="both"/>
      </w:pPr>
      <w:r>
        <w:t>&lt;&lt; aqui deve</w:t>
      </w:r>
      <w:r w:rsidR="00591DAE">
        <w:t>m</w:t>
      </w:r>
      <w:r>
        <w:t xml:space="preserve"> ficar protótipos de tela e/outras informações que ajudarão na compreensão do documento&gt;&gt;</w:t>
      </w:r>
    </w:p>
    <w:tbl>
      <w:tblPr>
        <w:tblStyle w:val="Tabelacomgrade"/>
        <w:tblW w:w="0" w:type="auto"/>
        <w:tblLook w:val="04A0"/>
      </w:tblPr>
      <w:tblGrid>
        <w:gridCol w:w="9287"/>
      </w:tblGrid>
      <w:tr w:rsidR="00681246" w:rsidTr="00990132">
        <w:tc>
          <w:tcPr>
            <w:tcW w:w="9287" w:type="dxa"/>
            <w:shd w:val="clear" w:color="auto" w:fill="0D0D0D" w:themeFill="text1" w:themeFillTint="F2"/>
          </w:tcPr>
          <w:p w:rsidR="00E11EC6" w:rsidRPr="00681246" w:rsidRDefault="00681246" w:rsidP="006E33D6">
            <w:pPr>
              <w:spacing w:line="276" w:lineRule="auto"/>
              <w:jc w:val="both"/>
              <w:rPr>
                <w:b/>
              </w:rPr>
            </w:pPr>
            <w:bookmarkStart w:id="18" w:name="TELAFLUXON1CADASTRARPRODUTO"/>
            <w:r w:rsidRPr="00681246">
              <w:rPr>
                <w:b/>
                <w:noProof/>
              </w:rPr>
              <w:t>TELA</w:t>
            </w:r>
            <w:r w:rsidR="00E11EC6">
              <w:rPr>
                <w:b/>
                <w:noProof/>
              </w:rPr>
              <w:t xml:space="preserve"> - </w:t>
            </w:r>
            <w:r w:rsidR="00E11EC6" w:rsidRPr="006F7834">
              <w:rPr>
                <w:b/>
              </w:rPr>
              <w:t xml:space="preserve">FLUXO Nº 1 - CADASTRAR </w:t>
            </w:r>
            <w:r w:rsidR="00E11EC6">
              <w:rPr>
                <w:b/>
              </w:rPr>
              <w:t>PRODUTO</w:t>
            </w:r>
            <w:bookmarkEnd w:id="18"/>
          </w:p>
        </w:tc>
      </w:tr>
      <w:tr w:rsidR="00681246" w:rsidTr="00990132">
        <w:tc>
          <w:tcPr>
            <w:tcW w:w="9287" w:type="dxa"/>
          </w:tcPr>
          <w:p w:rsidR="007B5DC7" w:rsidRDefault="00FD1DBC" w:rsidP="006E33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pict>
                <v:oval id="_x0000_s1027" style="position:absolute;left:0;text-align:left;margin-left:217.1pt;margin-top:149.9pt;width:81.75pt;height:32.25pt;z-index:251659264;mso-position-horizontal-relative:text;mso-position-vertical-relative:text" filled="f" fillcolor="white [3201]" strokecolor="#c00000" strokeweight="2.5pt">
                  <v:shadow color="#868686"/>
                </v:oval>
              </w:pict>
            </w:r>
            <w:r>
              <w:rPr>
                <w:noProof/>
              </w:rPr>
              <w:pict>
                <v:oval id="_x0000_s1026" style="position:absolute;left:0;text-align:left;margin-left:298.85pt;margin-top:87.8pt;width:54.75pt;height:32.25pt;z-index:251658240;mso-position-horizontal-relative:text;mso-position-vertical-relative:text" filled="f" fillcolor="white [3201]" strokecolor="#c00000" strokeweight="2.5pt">
                  <v:shadow color="#868686"/>
                </v:oval>
              </w:pict>
            </w:r>
            <w:r w:rsidR="00681246" w:rsidRPr="00681246">
              <w:rPr>
                <w:noProof/>
              </w:rPr>
              <w:drawing>
                <wp:inline distT="0" distB="0" distL="0" distR="0">
                  <wp:extent cx="5804454" cy="3190875"/>
                  <wp:effectExtent l="19050" t="0" r="5796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t="12778" r="8595" b="2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454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315C" w:rsidRDefault="00D0315C" w:rsidP="006E33D6">
            <w:pPr>
              <w:spacing w:line="276" w:lineRule="auto"/>
              <w:jc w:val="both"/>
              <w:rPr>
                <w:noProof/>
              </w:rPr>
            </w:pPr>
          </w:p>
        </w:tc>
      </w:tr>
      <w:tr w:rsidR="007B5DC7" w:rsidTr="00497B13">
        <w:tc>
          <w:tcPr>
            <w:tcW w:w="9287" w:type="dxa"/>
            <w:shd w:val="clear" w:color="auto" w:fill="FFFFFF" w:themeFill="background1"/>
          </w:tcPr>
          <w:p w:rsidR="007B5DC7" w:rsidRDefault="00A245B3" w:rsidP="006E33D6">
            <w:pPr>
              <w:spacing w:line="276" w:lineRule="auto"/>
              <w:jc w:val="both"/>
              <w:rPr>
                <w:noProof/>
              </w:rPr>
            </w:pPr>
            <w:bookmarkStart w:id="19" w:name="NOVAESTRUTURADATABELAFLUXONº1"/>
            <w:r>
              <w:rPr>
                <w:b/>
                <w:noProof/>
              </w:rPr>
              <w:t>NOVA ESTRUTURA DA TABELA</w:t>
            </w:r>
            <w:r w:rsidR="007B5DC7">
              <w:rPr>
                <w:b/>
                <w:noProof/>
              </w:rPr>
              <w:t xml:space="preserve"> - </w:t>
            </w:r>
            <w:r w:rsidR="007B5DC7" w:rsidRPr="006F7834">
              <w:rPr>
                <w:b/>
              </w:rPr>
              <w:t xml:space="preserve">FLUXO Nº 1 - CADASTRAR </w:t>
            </w:r>
            <w:r w:rsidR="007B5DC7">
              <w:rPr>
                <w:b/>
              </w:rPr>
              <w:t>PRODUTO</w:t>
            </w:r>
            <w:bookmarkEnd w:id="19"/>
          </w:p>
        </w:tc>
      </w:tr>
      <w:tr w:rsidR="003C4E97" w:rsidTr="00990132">
        <w:tc>
          <w:tcPr>
            <w:tcW w:w="9287" w:type="dxa"/>
          </w:tcPr>
          <w:tbl>
            <w:tblPr>
              <w:tblW w:w="9161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951"/>
              <w:gridCol w:w="891"/>
              <w:gridCol w:w="149"/>
              <w:gridCol w:w="672"/>
              <w:gridCol w:w="771"/>
              <w:gridCol w:w="842"/>
              <w:gridCol w:w="456"/>
              <w:gridCol w:w="755"/>
              <w:gridCol w:w="1100"/>
              <w:gridCol w:w="641"/>
              <w:gridCol w:w="755"/>
              <w:gridCol w:w="1078"/>
            </w:tblGrid>
            <w:tr w:rsidR="003C4E97" w:rsidRPr="00A729E8" w:rsidTr="00D7656E">
              <w:trPr>
                <w:trHeight w:val="300"/>
              </w:trPr>
              <w:tc>
                <w:tcPr>
                  <w:tcW w:w="110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REGRAS</w:t>
                  </w: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DDD9C3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7204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TABELA DE EXIGENCIAS</w:t>
                  </w:r>
                </w:p>
              </w:tc>
            </w:tr>
            <w:tr w:rsidR="003C4E97" w:rsidRPr="00A729E8" w:rsidTr="00D7656E">
              <w:trPr>
                <w:trHeight w:val="255"/>
              </w:trPr>
              <w:tc>
                <w:tcPr>
                  <w:tcW w:w="110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rPr>
                      <w:rFonts w:ascii="Calibri" w:hAnsi="Calibri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98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FABRICANTE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MARCA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MODELO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Nº COD. CPL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vAlign w:val="center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Nº CA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VENCIM. CA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FORNECEDOR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Nº LAUDO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  <w:noWrap/>
                  <w:vAlign w:val="center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VENCIM. LAUDO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D9C3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sz w:val="20"/>
                    </w:rPr>
                  </w:pPr>
                  <w:r w:rsidRPr="00A729E8">
                    <w:rPr>
                      <w:rFonts w:ascii="Calibri" w:hAnsi="Calibri"/>
                      <w:b/>
                      <w:bCs/>
                      <w:sz w:val="20"/>
                    </w:rPr>
                    <w:t>MOVIMENTO</w:t>
                  </w:r>
                </w:p>
              </w:tc>
            </w:tr>
            <w:tr w:rsidR="003C4E97" w:rsidRPr="00A729E8" w:rsidTr="00D7656E">
              <w:trPr>
                <w:trHeight w:val="255"/>
              </w:trPr>
              <w:tc>
                <w:tcPr>
                  <w:tcW w:w="11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0-Liberado</w:t>
                  </w:r>
                </w:p>
              </w:tc>
              <w:tc>
                <w:tcPr>
                  <w:tcW w:w="98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</w:tr>
            <w:tr w:rsidR="003C4E97" w:rsidRPr="00A729E8" w:rsidTr="00D7656E">
              <w:trPr>
                <w:trHeight w:val="255"/>
              </w:trPr>
              <w:tc>
                <w:tcPr>
                  <w:tcW w:w="11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 xml:space="preserve">1-Nº CA e Laudo </w:t>
                  </w:r>
                </w:p>
              </w:tc>
              <w:tc>
                <w:tcPr>
                  <w:tcW w:w="98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  <w:highlight w:val="yellow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</w:p>
              </w:tc>
            </w:tr>
            <w:tr w:rsidR="003C4E97" w:rsidRPr="00A729E8" w:rsidTr="00D7656E">
              <w:trPr>
                <w:trHeight w:val="255"/>
              </w:trPr>
              <w:tc>
                <w:tcPr>
                  <w:tcW w:w="11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2-Laudo</w:t>
                  </w:r>
                </w:p>
              </w:tc>
              <w:tc>
                <w:tcPr>
                  <w:tcW w:w="98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  <w:highlight w:val="yellow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</w:p>
              </w:tc>
            </w:tr>
            <w:tr w:rsidR="003C4E97" w:rsidRPr="00A729E8" w:rsidTr="00D7656E">
              <w:trPr>
                <w:trHeight w:val="255"/>
              </w:trPr>
              <w:tc>
                <w:tcPr>
                  <w:tcW w:w="11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 xml:space="preserve">3-Nº CA </w:t>
                  </w:r>
                </w:p>
              </w:tc>
              <w:tc>
                <w:tcPr>
                  <w:tcW w:w="98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9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SIM</w:t>
                  </w:r>
                </w:p>
              </w:tc>
              <w:tc>
                <w:tcPr>
                  <w:tcW w:w="10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7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  <w:r w:rsidRPr="00A729E8">
                    <w:rPr>
                      <w:rFonts w:ascii="Calibri" w:hAnsi="Calibri"/>
                      <w:sz w:val="20"/>
                    </w:rPr>
                    <w:t>NÃO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:rsidR="003C4E97" w:rsidRPr="00A729E8" w:rsidRDefault="003C4E97" w:rsidP="006E33D6">
                  <w:pPr>
                    <w:spacing w:line="276" w:lineRule="auto"/>
                    <w:jc w:val="center"/>
                    <w:rPr>
                      <w:rFonts w:ascii="Calibri" w:hAnsi="Calibri"/>
                      <w:sz w:val="20"/>
                    </w:rPr>
                  </w:pPr>
                </w:p>
              </w:tc>
            </w:tr>
          </w:tbl>
          <w:p w:rsidR="003C4E97" w:rsidRDefault="003C4E97" w:rsidP="006E33D6">
            <w:pPr>
              <w:spacing w:line="276" w:lineRule="auto"/>
              <w:jc w:val="both"/>
              <w:rPr>
                <w:b/>
                <w:noProof/>
              </w:rPr>
            </w:pPr>
          </w:p>
        </w:tc>
      </w:tr>
    </w:tbl>
    <w:p w:rsidR="00A72D70" w:rsidRDefault="00A72D70" w:rsidP="006E33D6">
      <w:pPr>
        <w:spacing w:line="276" w:lineRule="auto"/>
        <w:ind w:left="680"/>
        <w:jc w:val="both"/>
        <w:rPr>
          <w:noProof/>
        </w:rPr>
      </w:pPr>
    </w:p>
    <w:tbl>
      <w:tblPr>
        <w:tblStyle w:val="Tabelacomgrade"/>
        <w:tblW w:w="0" w:type="auto"/>
        <w:tblLook w:val="04A0"/>
      </w:tblPr>
      <w:tblGrid>
        <w:gridCol w:w="9287"/>
      </w:tblGrid>
      <w:tr w:rsidR="000F3461" w:rsidTr="00FC1D3C">
        <w:tc>
          <w:tcPr>
            <w:tcW w:w="8607" w:type="dxa"/>
            <w:shd w:val="clear" w:color="auto" w:fill="000000" w:themeFill="text1"/>
          </w:tcPr>
          <w:p w:rsidR="000F3461" w:rsidRPr="00681246" w:rsidRDefault="000F3461" w:rsidP="006E33D6">
            <w:pPr>
              <w:spacing w:line="276" w:lineRule="auto"/>
              <w:jc w:val="both"/>
              <w:rPr>
                <w:b/>
              </w:rPr>
            </w:pPr>
            <w:bookmarkStart w:id="20" w:name="TELAFLUXON3TEMPODEUSOTabelA"/>
            <w:r w:rsidRPr="00681246">
              <w:rPr>
                <w:b/>
                <w:noProof/>
              </w:rPr>
              <w:t>TELA</w:t>
            </w:r>
            <w:r>
              <w:rPr>
                <w:b/>
                <w:noProof/>
              </w:rPr>
              <w:t xml:space="preserve"> - </w:t>
            </w:r>
            <w:r w:rsidRPr="0039791E">
              <w:rPr>
                <w:b/>
              </w:rPr>
              <w:t xml:space="preserve">FLUXO Nº </w:t>
            </w:r>
            <w:r>
              <w:rPr>
                <w:b/>
              </w:rPr>
              <w:t>3</w:t>
            </w:r>
            <w:r w:rsidRPr="0039791E">
              <w:rPr>
                <w:b/>
              </w:rPr>
              <w:t xml:space="preserve"> – </w:t>
            </w:r>
            <w:r>
              <w:rPr>
                <w:b/>
              </w:rPr>
              <w:t>TEMPO DE USO – Tabela</w:t>
            </w:r>
            <w:bookmarkEnd w:id="20"/>
          </w:p>
        </w:tc>
      </w:tr>
      <w:tr w:rsidR="000F3461" w:rsidTr="00FC1D3C">
        <w:trPr>
          <w:trHeight w:val="3998"/>
        </w:trPr>
        <w:tc>
          <w:tcPr>
            <w:tcW w:w="8607" w:type="dxa"/>
          </w:tcPr>
          <w:p w:rsidR="00DF4CAA" w:rsidRDefault="00FD1DBC" w:rsidP="006E33D6">
            <w:pPr>
              <w:spacing w:line="276" w:lineRule="auto"/>
            </w:pPr>
            <w:hyperlink r:id="rId16" w:history="1">
              <w:r w:rsidR="00DF4CAA" w:rsidRPr="00DF4CAA">
                <w:rPr>
                  <w:rStyle w:val="Hyperlink"/>
                </w:rPr>
                <w:t>Protótipo navegável</w:t>
              </w:r>
            </w:hyperlink>
            <w:r w:rsidR="00DF4CAA">
              <w:t xml:space="preserve"> (Clicar em Tempo de Uso</w:t>
            </w:r>
            <w:r w:rsidR="00AD5A42">
              <w:t xml:space="preserve"> para navegar</w:t>
            </w:r>
            <w:r w:rsidR="00DF4CAA">
              <w:t>)</w:t>
            </w:r>
          </w:p>
          <w:p w:rsidR="000F3461" w:rsidRDefault="00A8647F" w:rsidP="006E33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823585" cy="2243305"/>
                  <wp:effectExtent l="0" t="0" r="0" b="0"/>
                  <wp:docPr id="6" name="Imagem 5" descr="Tela - Tempo de 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- Tempo de Uso.png"/>
                          <pic:cNvPicPr/>
                        </pic:nvPicPr>
                        <pic:blipFill>
                          <a:blip r:embed="rId17" cstate="print"/>
                          <a:srcRect b="54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759" cy="224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461" w:rsidRDefault="000F3461" w:rsidP="006E33D6">
      <w:pPr>
        <w:spacing w:line="276" w:lineRule="auto"/>
        <w:ind w:left="680"/>
        <w:jc w:val="both"/>
        <w:rPr>
          <w:noProof/>
        </w:rPr>
      </w:pPr>
    </w:p>
    <w:tbl>
      <w:tblPr>
        <w:tblStyle w:val="Tabelacomgrade"/>
        <w:tblW w:w="0" w:type="auto"/>
        <w:tblLook w:val="04A0"/>
      </w:tblPr>
      <w:tblGrid>
        <w:gridCol w:w="8886"/>
      </w:tblGrid>
      <w:tr w:rsidR="00FC1D3C" w:rsidTr="00724857">
        <w:tc>
          <w:tcPr>
            <w:tcW w:w="8607" w:type="dxa"/>
            <w:shd w:val="clear" w:color="auto" w:fill="000000" w:themeFill="text1"/>
          </w:tcPr>
          <w:p w:rsidR="00FC1D3C" w:rsidRPr="00681246" w:rsidRDefault="00FC1D3C" w:rsidP="006E33D6">
            <w:pPr>
              <w:spacing w:line="276" w:lineRule="auto"/>
              <w:jc w:val="both"/>
              <w:rPr>
                <w:b/>
              </w:rPr>
            </w:pPr>
            <w:bookmarkStart w:id="21" w:name="TELAFLUXON4REQUISIÇÃODEMATERI"/>
            <w:r w:rsidRPr="00681246">
              <w:rPr>
                <w:b/>
                <w:noProof/>
              </w:rPr>
              <w:lastRenderedPageBreak/>
              <w:t>TELA</w:t>
            </w:r>
            <w:r>
              <w:rPr>
                <w:b/>
                <w:noProof/>
              </w:rPr>
              <w:t xml:space="preserve"> - </w:t>
            </w:r>
            <w:r w:rsidR="004819C4" w:rsidRPr="0039791E">
              <w:rPr>
                <w:b/>
              </w:rPr>
              <w:t xml:space="preserve">FLUXO Nº </w:t>
            </w:r>
            <w:r w:rsidR="004819C4">
              <w:rPr>
                <w:b/>
              </w:rPr>
              <w:t>4</w:t>
            </w:r>
            <w:r w:rsidR="004819C4" w:rsidRPr="0039791E">
              <w:rPr>
                <w:b/>
              </w:rPr>
              <w:t xml:space="preserve"> – </w:t>
            </w:r>
            <w:r w:rsidR="004819C4">
              <w:rPr>
                <w:b/>
              </w:rPr>
              <w:t>REQUISIÇÃO DE MATERIAL</w:t>
            </w:r>
            <w:bookmarkEnd w:id="21"/>
          </w:p>
        </w:tc>
      </w:tr>
      <w:tr w:rsidR="00FC1D3C" w:rsidTr="00724857">
        <w:trPr>
          <w:trHeight w:val="3998"/>
        </w:trPr>
        <w:tc>
          <w:tcPr>
            <w:tcW w:w="8607" w:type="dxa"/>
          </w:tcPr>
          <w:p w:rsidR="00FC1D3C" w:rsidRDefault="004819C4" w:rsidP="006E33D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85568" cy="3925018"/>
                  <wp:effectExtent l="19050" t="0" r="832" b="0"/>
                  <wp:docPr id="5" name="Imagem 4" descr="RequisicaoMater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quisicaoMaterial.png"/>
                          <pic:cNvPicPr/>
                        </pic:nvPicPr>
                        <pic:blipFill>
                          <a:blip r:embed="rId18" cstate="print"/>
                          <a:srcRect l="7910" t="13802" r="12793" b="10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708" cy="39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461" w:rsidRDefault="000F3461" w:rsidP="006E33D6">
      <w:pPr>
        <w:spacing w:line="276" w:lineRule="auto"/>
        <w:ind w:left="680"/>
        <w:jc w:val="both"/>
        <w:rPr>
          <w:noProof/>
        </w:rPr>
      </w:pPr>
    </w:p>
    <w:tbl>
      <w:tblPr>
        <w:tblStyle w:val="Tabelacomgrade"/>
        <w:tblW w:w="0" w:type="auto"/>
        <w:tblLook w:val="04A0"/>
      </w:tblPr>
      <w:tblGrid>
        <w:gridCol w:w="9287"/>
      </w:tblGrid>
      <w:tr w:rsidR="00724857" w:rsidTr="00724857">
        <w:tc>
          <w:tcPr>
            <w:tcW w:w="9287" w:type="dxa"/>
            <w:shd w:val="clear" w:color="auto" w:fill="000000" w:themeFill="text1"/>
          </w:tcPr>
          <w:p w:rsidR="00724857" w:rsidRPr="000E30A5" w:rsidRDefault="00724857" w:rsidP="006E33D6">
            <w:pPr>
              <w:spacing w:line="276" w:lineRule="auto"/>
              <w:jc w:val="both"/>
              <w:rPr>
                <w:b/>
              </w:rPr>
            </w:pPr>
            <w:r w:rsidRPr="000E30A5">
              <w:rPr>
                <w:b/>
              </w:rPr>
              <w:t>TELA – FLUXO Nº 5 – RELATÓRIO PENDENCIA DE DEVOLUÇAO DE PRODUTO</w:t>
            </w:r>
          </w:p>
        </w:tc>
      </w:tr>
      <w:tr w:rsidR="00724857" w:rsidTr="00724857">
        <w:trPr>
          <w:trHeight w:val="3998"/>
        </w:trPr>
        <w:tc>
          <w:tcPr>
            <w:tcW w:w="9287" w:type="dxa"/>
          </w:tcPr>
          <w:p w:rsidR="0088421F" w:rsidRDefault="004F452B" w:rsidP="006E33D6">
            <w:pPr>
              <w:spacing w:line="276" w:lineRule="auto"/>
            </w:pPr>
            <w:r>
              <w:rPr>
                <w:rFonts w:ascii="Calibri" w:hAnsi="Calibri" w:cs="Calibr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500327" cy="2475655"/>
                  <wp:effectExtent l="19050" t="0" r="4873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352" cy="2482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C7" w:rsidTr="002827C7">
        <w:trPr>
          <w:trHeight w:val="208"/>
        </w:trPr>
        <w:tc>
          <w:tcPr>
            <w:tcW w:w="9287" w:type="dxa"/>
          </w:tcPr>
          <w:p w:rsidR="002827C7" w:rsidRDefault="002827C7" w:rsidP="006E33D6">
            <w:pPr>
              <w:spacing w:line="276" w:lineRule="auto"/>
              <w:rPr>
                <w:noProof/>
              </w:rPr>
            </w:pPr>
            <w:bookmarkStart w:id="22" w:name="ESTRUTURAFLUXON5RELATORIOPENDE"/>
            <w:r>
              <w:rPr>
                <w:b/>
                <w:noProof/>
              </w:rPr>
              <w:t xml:space="preserve">ESTRUTURA - </w:t>
            </w:r>
            <w:r w:rsidR="00F22F2E" w:rsidRPr="0039791E">
              <w:rPr>
                <w:b/>
              </w:rPr>
              <w:t xml:space="preserve">FLUXO Nº </w:t>
            </w:r>
            <w:r w:rsidR="00F22F2E">
              <w:rPr>
                <w:b/>
              </w:rPr>
              <w:t>5</w:t>
            </w:r>
            <w:r w:rsidR="00F22F2E" w:rsidRPr="0039791E">
              <w:rPr>
                <w:b/>
              </w:rPr>
              <w:t xml:space="preserve"> – </w:t>
            </w:r>
            <w:r w:rsidR="00F22F2E">
              <w:rPr>
                <w:b/>
              </w:rPr>
              <w:t>RELATÓRIO PENDENCIA DE DEVOLUÇAO DE PRODUTO</w:t>
            </w:r>
            <w:bookmarkEnd w:id="22"/>
          </w:p>
        </w:tc>
      </w:tr>
      <w:tr w:rsidR="002827C7" w:rsidTr="00446C3B">
        <w:trPr>
          <w:trHeight w:val="2242"/>
        </w:trPr>
        <w:tc>
          <w:tcPr>
            <w:tcW w:w="9287" w:type="dxa"/>
          </w:tcPr>
          <w:tbl>
            <w:tblPr>
              <w:tblW w:w="8220" w:type="dxa"/>
              <w:tblInd w:w="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720"/>
              <w:gridCol w:w="2220"/>
              <w:gridCol w:w="660"/>
              <w:gridCol w:w="700"/>
              <w:gridCol w:w="460"/>
              <w:gridCol w:w="920"/>
              <w:gridCol w:w="2540"/>
            </w:tblGrid>
            <w:tr w:rsidR="00F22F2E" w:rsidRPr="001E7170" w:rsidTr="007B05AF">
              <w:trPr>
                <w:trHeight w:val="300"/>
              </w:trPr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COD. MAT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DESCRIÇÃO</w:t>
                  </w:r>
                </w:p>
              </w:tc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COD. CPL</w:t>
                  </w:r>
                </w:p>
              </w:tc>
              <w:tc>
                <w:tcPr>
                  <w:tcW w:w="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MODELO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Nº CA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VALID. DO CA</w:t>
                  </w: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FABRICANTE</w:t>
                  </w:r>
                </w:p>
              </w:tc>
            </w:tr>
            <w:tr w:rsidR="00F22F2E" w:rsidRPr="001E7170" w:rsidTr="007B05AF">
              <w:trPr>
                <w:trHeight w:val="30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EPI0002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CAPACETE ABA TOTAL E JUGULAR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CLASSE A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8304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05/10/2015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MSA DO BRASIL EQUIP E INSTRUMENTO</w:t>
                  </w:r>
                </w:p>
              </w:tc>
            </w:tr>
            <w:tr w:rsidR="00F22F2E" w:rsidRPr="001E7170" w:rsidTr="007B05AF">
              <w:trPr>
                <w:trHeight w:val="30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EPI0002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CAPACETE ABA TOTAL E JUGULAR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CLASSE A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8304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05/10/2015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MSA DO BRASIL EQUIP E INSTRUMENTO</w:t>
                  </w:r>
                </w:p>
              </w:tc>
            </w:tr>
          </w:tbl>
          <w:p w:rsidR="002827C7" w:rsidRDefault="002827C7" w:rsidP="006E33D6">
            <w:pPr>
              <w:spacing w:line="276" w:lineRule="auto"/>
              <w:rPr>
                <w:noProof/>
              </w:rPr>
            </w:pPr>
          </w:p>
          <w:tbl>
            <w:tblPr>
              <w:tblW w:w="8151" w:type="dxa"/>
              <w:tblInd w:w="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842"/>
              <w:gridCol w:w="1273"/>
              <w:gridCol w:w="632"/>
              <w:gridCol w:w="1103"/>
              <w:gridCol w:w="580"/>
              <w:gridCol w:w="740"/>
              <w:gridCol w:w="740"/>
              <w:gridCol w:w="940"/>
              <w:gridCol w:w="632"/>
              <w:gridCol w:w="323"/>
              <w:gridCol w:w="346"/>
            </w:tblGrid>
            <w:tr w:rsidR="00F22F2E" w:rsidRPr="001E7170" w:rsidTr="00446C3B">
              <w:trPr>
                <w:trHeight w:val="300"/>
              </w:trPr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CÓD. EQUIPE</w:t>
                  </w:r>
                </w:p>
              </w:tc>
              <w:tc>
                <w:tcPr>
                  <w:tcW w:w="12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EQUIPE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FUNÇÃO</w:t>
                  </w:r>
                </w:p>
              </w:tc>
              <w:tc>
                <w:tcPr>
                  <w:tcW w:w="1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USO ESTIM. (DIAS)</w:t>
                  </w:r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Nº RM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DT RM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DT ATUAL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DT. PREV. DM</w:t>
                  </w:r>
                </w:p>
              </w:tc>
              <w:tc>
                <w:tcPr>
                  <w:tcW w:w="1301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SITUAÇÃO</w:t>
                  </w:r>
                </w:p>
              </w:tc>
            </w:tr>
            <w:tr w:rsidR="00F22F2E" w:rsidRPr="001E7170" w:rsidTr="00446C3B">
              <w:trPr>
                <w:trHeight w:val="300"/>
              </w:trPr>
              <w:tc>
                <w:tcPr>
                  <w:tcW w:w="8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proofErr w:type="gramStart"/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1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JOSÉ ALBERTO SANTO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TÉCNICO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180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0016358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01/02/2014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07/05/2014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31/07/2014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proofErr w:type="gramStart"/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À</w:t>
                  </w:r>
                  <w:proofErr w:type="gramEnd"/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vencer 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85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Dias</w:t>
                  </w:r>
                </w:p>
              </w:tc>
            </w:tr>
            <w:tr w:rsidR="00F22F2E" w:rsidRPr="001E7170" w:rsidTr="00446C3B">
              <w:trPr>
                <w:trHeight w:val="300"/>
              </w:trPr>
              <w:tc>
                <w:tcPr>
                  <w:tcW w:w="8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proofErr w:type="gramStart"/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1</w:t>
                  </w:r>
                  <w:proofErr w:type="gramEnd"/>
                </w:p>
              </w:tc>
              <w:tc>
                <w:tcPr>
                  <w:tcW w:w="12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LUCIO COSTA</w:t>
                  </w:r>
                </w:p>
              </w:tc>
              <w:tc>
                <w:tcPr>
                  <w:tcW w:w="63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TÉCNICO</w:t>
                  </w:r>
                </w:p>
              </w:tc>
              <w:tc>
                <w:tcPr>
                  <w:tcW w:w="1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180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0016359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15/06/2013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07/05/2014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12/12/2013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Vencido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FF0000"/>
                      <w:sz w:val="12"/>
                      <w:szCs w:val="12"/>
                    </w:rPr>
                    <w:t>146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F22F2E" w:rsidRPr="001E7170" w:rsidRDefault="00F22F2E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1E7170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Dias</w:t>
                  </w:r>
                </w:p>
              </w:tc>
            </w:tr>
          </w:tbl>
          <w:p w:rsidR="00F22F2E" w:rsidRDefault="00F22F2E" w:rsidP="006E33D6">
            <w:pPr>
              <w:spacing w:line="276" w:lineRule="auto"/>
              <w:rPr>
                <w:noProof/>
              </w:rPr>
            </w:pPr>
          </w:p>
        </w:tc>
      </w:tr>
    </w:tbl>
    <w:p w:rsidR="00724857" w:rsidRDefault="00724857" w:rsidP="006E33D6">
      <w:pPr>
        <w:spacing w:line="276" w:lineRule="auto"/>
        <w:ind w:left="680"/>
        <w:jc w:val="both"/>
        <w:rPr>
          <w:noProof/>
        </w:rPr>
      </w:pPr>
    </w:p>
    <w:tbl>
      <w:tblPr>
        <w:tblStyle w:val="Tabelacomgrade"/>
        <w:tblW w:w="0" w:type="auto"/>
        <w:tblLook w:val="04A0"/>
      </w:tblPr>
      <w:tblGrid>
        <w:gridCol w:w="9287"/>
      </w:tblGrid>
      <w:tr w:rsidR="00AE621E" w:rsidTr="00071CAA">
        <w:tc>
          <w:tcPr>
            <w:tcW w:w="9287" w:type="dxa"/>
            <w:shd w:val="clear" w:color="auto" w:fill="000000" w:themeFill="text1"/>
          </w:tcPr>
          <w:p w:rsidR="00AE621E" w:rsidRPr="000E30A5" w:rsidRDefault="00AE621E" w:rsidP="006E33D6">
            <w:pPr>
              <w:spacing w:line="276" w:lineRule="auto"/>
              <w:jc w:val="both"/>
              <w:rPr>
                <w:b/>
              </w:rPr>
            </w:pPr>
            <w:r w:rsidRPr="000E30A5">
              <w:rPr>
                <w:b/>
              </w:rPr>
              <w:t>TELA –</w:t>
            </w:r>
            <w:r w:rsidRPr="001F05BF">
              <w:rPr>
                <w:b/>
              </w:rPr>
              <w:t xml:space="preserve"> </w:t>
            </w:r>
            <w:r w:rsidRPr="001F05BF">
              <w:rPr>
                <w:b/>
                <w:bCs/>
              </w:rPr>
              <w:t>NOVA TABELA DE HISTÓRICO</w:t>
            </w:r>
          </w:p>
        </w:tc>
      </w:tr>
      <w:tr w:rsidR="00AE621E" w:rsidTr="00893A26">
        <w:trPr>
          <w:trHeight w:val="2799"/>
        </w:trPr>
        <w:tc>
          <w:tcPr>
            <w:tcW w:w="9287" w:type="dxa"/>
          </w:tcPr>
          <w:p w:rsidR="006C2DF5" w:rsidRDefault="00FD1DBC" w:rsidP="006E33D6">
            <w:pPr>
              <w:spacing w:line="276" w:lineRule="auto"/>
            </w:pPr>
            <w:hyperlink r:id="rId20" w:history="1">
              <w:r w:rsidR="007006A3" w:rsidRPr="006C2DF5">
                <w:rPr>
                  <w:rStyle w:val="Hyperlink"/>
                </w:rPr>
                <w:t>Protótipo navegável</w:t>
              </w:r>
            </w:hyperlink>
            <w:r w:rsidR="007006A3">
              <w:t xml:space="preserve"> –</w:t>
            </w:r>
            <w:r w:rsidR="006C2DF5">
              <w:t xml:space="preserve"> (Clicar em Tempo de Uso para navegar)</w:t>
            </w:r>
          </w:p>
          <w:p w:rsidR="00AE621E" w:rsidRDefault="003579F5" w:rsidP="006E33D6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5180271" cy="1701209"/>
                  <wp:effectExtent l="19050" t="0" r="1329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t="19458" r="9978" b="41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0271" cy="1701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9F5" w:rsidRDefault="003579F5" w:rsidP="006E33D6">
            <w:pPr>
              <w:spacing w:line="276" w:lineRule="auto"/>
            </w:pPr>
          </w:p>
        </w:tc>
      </w:tr>
      <w:tr w:rsidR="00AE621E" w:rsidTr="00071CAA">
        <w:trPr>
          <w:trHeight w:val="208"/>
        </w:trPr>
        <w:tc>
          <w:tcPr>
            <w:tcW w:w="9287" w:type="dxa"/>
          </w:tcPr>
          <w:p w:rsidR="00AE621E" w:rsidRPr="009E24CB" w:rsidRDefault="00AE621E" w:rsidP="006E33D6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ESTRUTURA </w:t>
            </w:r>
            <w:r w:rsidR="009E24CB">
              <w:rPr>
                <w:b/>
                <w:noProof/>
              </w:rPr>
              <w:t>–</w:t>
            </w:r>
            <w:r>
              <w:rPr>
                <w:b/>
                <w:noProof/>
              </w:rPr>
              <w:t xml:space="preserve"> </w:t>
            </w:r>
            <w:r w:rsidR="009E24CB" w:rsidRPr="001F05BF">
              <w:rPr>
                <w:b/>
                <w:bCs/>
              </w:rPr>
              <w:t>NOVA TABELA DE HISTÓRICO</w:t>
            </w:r>
          </w:p>
        </w:tc>
      </w:tr>
      <w:tr w:rsidR="00AE621E" w:rsidTr="00071CAA">
        <w:trPr>
          <w:trHeight w:val="2242"/>
        </w:trPr>
        <w:tc>
          <w:tcPr>
            <w:tcW w:w="9287" w:type="dxa"/>
          </w:tcPr>
          <w:p w:rsidR="00AE621E" w:rsidRDefault="00AE621E" w:rsidP="006E33D6">
            <w:pPr>
              <w:spacing w:line="276" w:lineRule="auto"/>
              <w:rPr>
                <w:noProof/>
              </w:rPr>
            </w:pPr>
          </w:p>
          <w:tbl>
            <w:tblPr>
              <w:tblW w:w="9665" w:type="dxa"/>
              <w:tblInd w:w="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596"/>
              <w:gridCol w:w="697"/>
              <w:gridCol w:w="862"/>
              <w:gridCol w:w="528"/>
              <w:gridCol w:w="22"/>
              <w:gridCol w:w="586"/>
              <w:gridCol w:w="1205"/>
              <w:gridCol w:w="454"/>
              <w:gridCol w:w="921"/>
              <w:gridCol w:w="640"/>
              <w:gridCol w:w="803"/>
              <w:gridCol w:w="649"/>
              <w:gridCol w:w="1038"/>
            </w:tblGrid>
            <w:tr w:rsidR="0071182B" w:rsidRPr="00C05BF5" w:rsidTr="00071CAA">
              <w:trPr>
                <w:trHeight w:val="225"/>
              </w:trPr>
              <w:tc>
                <w:tcPr>
                  <w:tcW w:w="9665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gramStart"/>
                  <w:r w:rsidRPr="00C05BF5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>TABELA HISTÓRICO DE EQUIPAMENTOS</w:t>
                  </w:r>
                  <w:proofErr w:type="gramEnd"/>
                  <w:r w:rsidRPr="00C05BF5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1182B" w:rsidRPr="00C05BF5" w:rsidTr="00071CAA">
              <w:trPr>
                <w:trHeight w:val="225"/>
              </w:trPr>
              <w:tc>
                <w:tcPr>
                  <w:tcW w:w="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CODMAT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DESCRIÇÃO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FABRICANTE</w:t>
                  </w:r>
                </w:p>
              </w:tc>
              <w:tc>
                <w:tcPr>
                  <w:tcW w:w="5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MARCA</w:t>
                  </w:r>
                </w:p>
              </w:tc>
              <w:tc>
                <w:tcPr>
                  <w:tcW w:w="64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MODELO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COD. COMPLEMENTAR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Nº CA</w:t>
                  </w: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DT. </w:t>
                  </w: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VENCIM. CA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proofErr w:type="gramStart"/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COD.</w:t>
                  </w:r>
                  <w:proofErr w:type="gramEnd"/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FORN.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FORNECEDOR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Nº LAUDO</w:t>
                  </w:r>
                </w:p>
              </w:tc>
              <w:tc>
                <w:tcPr>
                  <w:tcW w:w="11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DT. </w:t>
                  </w:r>
                  <w:r w:rsidRPr="00C05BF5"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VENCIM. LAUDO</w:t>
                  </w:r>
                </w:p>
              </w:tc>
            </w:tr>
            <w:tr w:rsidR="0071182B" w:rsidRPr="00C05BF5" w:rsidTr="00071CAA">
              <w:trPr>
                <w:trHeight w:val="225"/>
              </w:trPr>
              <w:tc>
                <w:tcPr>
                  <w:tcW w:w="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8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1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71182B" w:rsidRPr="00C05BF5" w:rsidTr="00071CAA">
              <w:trPr>
                <w:trHeight w:val="225"/>
              </w:trPr>
              <w:tc>
                <w:tcPr>
                  <w:tcW w:w="6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8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1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71182B" w:rsidRPr="00C05BF5" w:rsidRDefault="0071182B" w:rsidP="006E33D6">
                  <w:pPr>
                    <w:spacing w:line="276" w:lineRule="auto"/>
                    <w:rPr>
                      <w:rFonts w:ascii="Calibri" w:hAnsi="Calibri"/>
                      <w:color w:val="000000"/>
                      <w:sz w:val="16"/>
                      <w:szCs w:val="16"/>
                    </w:rPr>
                  </w:pPr>
                  <w:r w:rsidRPr="00C05BF5">
                    <w:rPr>
                      <w:rFonts w:ascii="Calibri" w:hAnsi="Calibri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71182B" w:rsidRDefault="0071182B" w:rsidP="006E33D6">
            <w:pPr>
              <w:spacing w:line="276" w:lineRule="auto"/>
              <w:rPr>
                <w:noProof/>
              </w:rPr>
            </w:pPr>
          </w:p>
          <w:p w:rsidR="00AE621E" w:rsidRDefault="00AE621E" w:rsidP="006E33D6">
            <w:pPr>
              <w:spacing w:line="276" w:lineRule="auto"/>
              <w:rPr>
                <w:noProof/>
              </w:rPr>
            </w:pPr>
          </w:p>
        </w:tc>
      </w:tr>
    </w:tbl>
    <w:p w:rsidR="00AE621E" w:rsidRDefault="00AE621E" w:rsidP="006E33D6">
      <w:pPr>
        <w:spacing w:line="276" w:lineRule="auto"/>
        <w:ind w:left="680"/>
        <w:jc w:val="both"/>
        <w:rPr>
          <w:noProof/>
        </w:rPr>
      </w:pPr>
    </w:p>
    <w:sectPr w:rsidR="00AE621E" w:rsidSect="005F4E1B">
      <w:headerReference w:type="default" r:id="rId22"/>
      <w:footerReference w:type="default" r:id="rId23"/>
      <w:pgSz w:w="11907" w:h="16840" w:code="9"/>
      <w:pgMar w:top="1418" w:right="1418" w:bottom="1418" w:left="1418" w:header="851" w:footer="56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BAE" w:rsidRDefault="00531BAE">
      <w:r>
        <w:separator/>
      </w:r>
    </w:p>
  </w:endnote>
  <w:endnote w:type="continuationSeparator" w:id="0">
    <w:p w:rsidR="00531BAE" w:rsidRDefault="0053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CAA" w:rsidRDefault="00FD1D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1CA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1CAA">
      <w:rPr>
        <w:rStyle w:val="Nmerodepgina"/>
        <w:noProof/>
      </w:rPr>
      <w:t>109</w:t>
    </w:r>
    <w:r>
      <w:rPr>
        <w:rStyle w:val="Nmerodepgina"/>
      </w:rPr>
      <w:fldChar w:fldCharType="end"/>
    </w:r>
  </w:p>
  <w:p w:rsidR="00071CAA" w:rsidRDefault="00071CAA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CAA" w:rsidRDefault="00071CAA">
    <w:pPr>
      <w:pStyle w:val="Rodap"/>
      <w:jc w:val="right"/>
    </w:pPr>
  </w:p>
  <w:p w:rsidR="00071CAA" w:rsidRDefault="00071CA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A6" w:rsidRDefault="007338A6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4361"/>
      <w:docPartObj>
        <w:docPartGallery w:val="Page Numbers (Bottom of Page)"/>
        <w:docPartUnique/>
      </w:docPartObj>
    </w:sdtPr>
    <w:sdtContent>
      <w:p w:rsidR="00071CAA" w:rsidRDefault="00071CAA" w:rsidP="002435A9">
        <w:pPr>
          <w:pStyle w:val="Rodap"/>
          <w:pBdr>
            <w:bottom w:val="single" w:sz="12" w:space="1" w:color="auto"/>
          </w:pBdr>
          <w:rPr>
            <w:color w:val="0000FF"/>
          </w:rPr>
        </w:pPr>
      </w:p>
      <w:p w:rsidR="00071CAA" w:rsidRPr="00F93BA9" w:rsidRDefault="00071CAA">
        <w:pPr>
          <w:pStyle w:val="Rodap"/>
        </w:pPr>
        <w:r w:rsidRPr="00F93BA9">
          <w:rPr>
            <w:sz w:val="16"/>
          </w:rPr>
          <w:t>Matriz: Rua Maria Carvalho, 80 – Padre Miguel – RJ CEP: 21715-280. Telefones: (021) 3335-9674 / 3335-9675</w:t>
        </w:r>
        <w:r>
          <w:rPr>
            <w:sz w:val="16"/>
          </w:rPr>
          <w:t xml:space="preserve"> - </w:t>
        </w:r>
        <w:r>
          <w:t>Pág.</w:t>
        </w:r>
        <w:r w:rsidRPr="00921FE9">
          <w:t xml:space="preserve"> </w:t>
        </w:r>
        <w:fldSimple w:instr=" PAGE   \* MERGEFORMAT ">
          <w:r w:rsidR="002E61B1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BAE" w:rsidRDefault="00531BAE">
      <w:r>
        <w:separator/>
      </w:r>
    </w:p>
  </w:footnote>
  <w:footnote w:type="continuationSeparator" w:id="0">
    <w:p w:rsidR="00531BAE" w:rsidRDefault="0053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A6" w:rsidRDefault="007338A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1EE" w:rsidRDefault="0024367E" w:rsidP="005911EE">
    <w:pPr>
      <w:spacing w:line="360" w:lineRule="auto"/>
      <w:jc w:val="center"/>
      <w:rPr>
        <w:b/>
        <w:sz w:val="20"/>
        <w:szCs w:val="20"/>
      </w:rPr>
    </w:pPr>
    <w:r w:rsidRPr="0024367E">
      <w:rPr>
        <w:b/>
        <w:noProof/>
        <w:sz w:val="20"/>
        <w:szCs w:val="2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-794385</wp:posOffset>
          </wp:positionH>
          <wp:positionV relativeFrom="paragraph">
            <wp:posOffset>-464185</wp:posOffset>
          </wp:positionV>
          <wp:extent cx="1724660" cy="552450"/>
          <wp:effectExtent l="19050" t="0" r="8890" b="0"/>
          <wp:wrapNone/>
          <wp:docPr id="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3592" t="44450" r="50636" b="46564"/>
                  <a:stretch>
                    <a:fillRect/>
                  </a:stretch>
                </pic:blipFill>
                <pic:spPr bwMode="auto">
                  <a:xfrm>
                    <a:off x="0" y="0"/>
                    <a:ext cx="172466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71CAA" w:rsidRPr="007338A6">
      <w:rPr>
        <w:b/>
        <w:sz w:val="20"/>
        <w:szCs w:val="20"/>
      </w:rPr>
      <w:t>PROJETO</w:t>
    </w:r>
  </w:p>
  <w:p w:rsidR="00071CAA" w:rsidRPr="005911EE" w:rsidRDefault="00FD1DBC" w:rsidP="005911EE">
    <w:pPr>
      <w:spacing w:line="360" w:lineRule="auto"/>
      <w:jc w:val="center"/>
      <w:rPr>
        <w:b/>
        <w:sz w:val="20"/>
        <w:szCs w:val="20"/>
      </w:rPr>
    </w:pPr>
    <w:r w:rsidRPr="00FD1DBC"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70.9pt;margin-top:12.65pt;width:595.5pt;height:1.5pt;z-index:251666432" o:connectortype="straight"/>
      </w:pict>
    </w:r>
    <w:r w:rsidR="00071CAA" w:rsidRPr="007338A6">
      <w:rPr>
        <w:sz w:val="20"/>
        <w:szCs w:val="20"/>
      </w:rPr>
      <w:t xml:space="preserve">Especificação do Projeto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A6" w:rsidRDefault="007338A6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CAA" w:rsidRPr="009971F1" w:rsidRDefault="00071CAA" w:rsidP="009E6D8F">
    <w:pPr>
      <w:spacing w:line="360" w:lineRule="auto"/>
      <w:jc w:val="center"/>
      <w:rPr>
        <w:b/>
        <w:sz w:val="6"/>
        <w:szCs w:val="80"/>
      </w:rPr>
    </w:pPr>
    <w:r w:rsidRPr="009E6D8F">
      <w:rPr>
        <w:b/>
        <w:noProof/>
        <w:sz w:val="16"/>
        <w:szCs w:val="8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-796320</wp:posOffset>
          </wp:positionH>
          <wp:positionV relativeFrom="paragraph">
            <wp:posOffset>-465957</wp:posOffset>
          </wp:positionV>
          <wp:extent cx="1726433" cy="552893"/>
          <wp:effectExtent l="19050" t="0" r="8890" b="0"/>
          <wp:wrapNone/>
          <wp:docPr id="2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3592" t="44450" r="50636" b="46564"/>
                  <a:stretch>
                    <a:fillRect/>
                  </a:stretch>
                </pic:blipFill>
                <pic:spPr bwMode="auto">
                  <a:xfrm>
                    <a:off x="0" y="0"/>
                    <a:ext cx="172466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16"/>
        <w:szCs w:val="80"/>
      </w:rPr>
      <w:t>PROJETO</w:t>
    </w:r>
  </w:p>
  <w:p w:rsidR="00071CAA" w:rsidRPr="002A76FD" w:rsidRDefault="00FD1DBC" w:rsidP="002A76FD">
    <w:pPr>
      <w:spacing w:line="360" w:lineRule="auto"/>
      <w:jc w:val="center"/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0.9pt;margin-top:12.65pt;width:595.5pt;height:1.5pt;z-index:251663360" o:connectortype="straight"/>
      </w:pict>
    </w:r>
    <w:r w:rsidR="00071CAA" w:rsidRPr="00793034">
      <w:rPr>
        <w:sz w:val="20"/>
      </w:rPr>
      <w:t>Especificação do Projeto de Customização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EDB"/>
    <w:multiLevelType w:val="hybridMultilevel"/>
    <w:tmpl w:val="E3DE67AC"/>
    <w:lvl w:ilvl="0" w:tplc="DB40E32E">
      <w:start w:val="1"/>
      <w:numFmt w:val="bullet"/>
      <w:lvlText w:val=""/>
      <w:lvlJc w:val="left"/>
      <w:pPr>
        <w:tabs>
          <w:tab w:val="num" w:pos="1459"/>
        </w:tabs>
        <w:ind w:left="1459" w:hanging="360"/>
      </w:pPr>
      <w:rPr>
        <w:rFonts w:ascii="Symbol" w:hAnsi="Symbol" w:hint="default"/>
      </w:rPr>
    </w:lvl>
    <w:lvl w:ilvl="1" w:tplc="21AADEB6" w:tentative="1">
      <w:start w:val="1"/>
      <w:numFmt w:val="bullet"/>
      <w:lvlText w:val="o"/>
      <w:lvlJc w:val="left"/>
      <w:pPr>
        <w:tabs>
          <w:tab w:val="num" w:pos="2179"/>
        </w:tabs>
        <w:ind w:left="2179" w:hanging="360"/>
      </w:pPr>
      <w:rPr>
        <w:rFonts w:ascii="Courier New" w:hAnsi="Courier New" w:hint="default"/>
      </w:rPr>
    </w:lvl>
    <w:lvl w:ilvl="2" w:tplc="A7B0B6BC" w:tentative="1">
      <w:start w:val="1"/>
      <w:numFmt w:val="bullet"/>
      <w:lvlText w:val=""/>
      <w:lvlJc w:val="left"/>
      <w:pPr>
        <w:tabs>
          <w:tab w:val="num" w:pos="2899"/>
        </w:tabs>
        <w:ind w:left="2899" w:hanging="360"/>
      </w:pPr>
      <w:rPr>
        <w:rFonts w:ascii="Wingdings" w:hAnsi="Wingdings" w:hint="default"/>
      </w:rPr>
    </w:lvl>
    <w:lvl w:ilvl="3" w:tplc="DB70FCAA" w:tentative="1">
      <w:start w:val="1"/>
      <w:numFmt w:val="bullet"/>
      <w:lvlText w:val=""/>
      <w:lvlJc w:val="left"/>
      <w:pPr>
        <w:tabs>
          <w:tab w:val="num" w:pos="3619"/>
        </w:tabs>
        <w:ind w:left="3619" w:hanging="360"/>
      </w:pPr>
      <w:rPr>
        <w:rFonts w:ascii="Symbol" w:hAnsi="Symbol" w:hint="default"/>
      </w:rPr>
    </w:lvl>
    <w:lvl w:ilvl="4" w:tplc="BFD26366" w:tentative="1">
      <w:start w:val="1"/>
      <w:numFmt w:val="bullet"/>
      <w:lvlText w:val="o"/>
      <w:lvlJc w:val="left"/>
      <w:pPr>
        <w:tabs>
          <w:tab w:val="num" w:pos="4339"/>
        </w:tabs>
        <w:ind w:left="4339" w:hanging="360"/>
      </w:pPr>
      <w:rPr>
        <w:rFonts w:ascii="Courier New" w:hAnsi="Courier New" w:hint="default"/>
      </w:rPr>
    </w:lvl>
    <w:lvl w:ilvl="5" w:tplc="D49E57E4" w:tentative="1">
      <w:start w:val="1"/>
      <w:numFmt w:val="bullet"/>
      <w:lvlText w:val=""/>
      <w:lvlJc w:val="left"/>
      <w:pPr>
        <w:tabs>
          <w:tab w:val="num" w:pos="5059"/>
        </w:tabs>
        <w:ind w:left="5059" w:hanging="360"/>
      </w:pPr>
      <w:rPr>
        <w:rFonts w:ascii="Wingdings" w:hAnsi="Wingdings" w:hint="default"/>
      </w:rPr>
    </w:lvl>
    <w:lvl w:ilvl="6" w:tplc="1E782486" w:tentative="1">
      <w:start w:val="1"/>
      <w:numFmt w:val="bullet"/>
      <w:lvlText w:val=""/>
      <w:lvlJc w:val="left"/>
      <w:pPr>
        <w:tabs>
          <w:tab w:val="num" w:pos="5779"/>
        </w:tabs>
        <w:ind w:left="5779" w:hanging="360"/>
      </w:pPr>
      <w:rPr>
        <w:rFonts w:ascii="Symbol" w:hAnsi="Symbol" w:hint="default"/>
      </w:rPr>
    </w:lvl>
    <w:lvl w:ilvl="7" w:tplc="9DFC6ABA" w:tentative="1">
      <w:start w:val="1"/>
      <w:numFmt w:val="bullet"/>
      <w:lvlText w:val="o"/>
      <w:lvlJc w:val="left"/>
      <w:pPr>
        <w:tabs>
          <w:tab w:val="num" w:pos="6499"/>
        </w:tabs>
        <w:ind w:left="6499" w:hanging="360"/>
      </w:pPr>
      <w:rPr>
        <w:rFonts w:ascii="Courier New" w:hAnsi="Courier New" w:hint="default"/>
      </w:rPr>
    </w:lvl>
    <w:lvl w:ilvl="8" w:tplc="D8723274" w:tentative="1">
      <w:start w:val="1"/>
      <w:numFmt w:val="bullet"/>
      <w:lvlText w:val=""/>
      <w:lvlJc w:val="left"/>
      <w:pPr>
        <w:tabs>
          <w:tab w:val="num" w:pos="7219"/>
        </w:tabs>
        <w:ind w:left="7219" w:hanging="360"/>
      </w:pPr>
      <w:rPr>
        <w:rFonts w:ascii="Wingdings" w:hAnsi="Wingdings" w:hint="default"/>
      </w:rPr>
    </w:lvl>
  </w:abstractNum>
  <w:abstractNum w:abstractNumId="1">
    <w:nsid w:val="0E7B438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0B61E37"/>
    <w:multiLevelType w:val="multilevel"/>
    <w:tmpl w:val="A0C2D8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3">
    <w:nsid w:val="23CD25E9"/>
    <w:multiLevelType w:val="hybridMultilevel"/>
    <w:tmpl w:val="C2B64212"/>
    <w:lvl w:ilvl="0" w:tplc="E0B64A1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1696FFD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8249A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EC63B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3142B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FB69C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20487F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78E94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61D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BF1070C"/>
    <w:multiLevelType w:val="hybridMultilevel"/>
    <w:tmpl w:val="06E82AD6"/>
    <w:lvl w:ilvl="0" w:tplc="7CE28F3E">
      <w:start w:val="1"/>
      <w:numFmt w:val="bullet"/>
      <w:lvlText w:val="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  <w:sz w:val="16"/>
      </w:rPr>
    </w:lvl>
    <w:lvl w:ilvl="1" w:tplc="CAB4E488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D8E68936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7B30824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2E3047AA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ADC036C2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222E85F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FC6115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B804EB66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">
    <w:nsid w:val="329F4109"/>
    <w:multiLevelType w:val="multilevel"/>
    <w:tmpl w:val="84009B2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6">
    <w:nsid w:val="3B114A2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5296933"/>
    <w:multiLevelType w:val="hybridMultilevel"/>
    <w:tmpl w:val="29445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B3541"/>
    <w:multiLevelType w:val="multilevel"/>
    <w:tmpl w:val="C2D88E50"/>
    <w:lvl w:ilvl="0">
      <w:start w:val="1"/>
      <w:numFmt w:val="decimal"/>
      <w:pStyle w:val="Tpico1"/>
      <w:lvlText w:val="%1."/>
      <w:lvlJc w:val="left"/>
      <w:pPr>
        <w:tabs>
          <w:tab w:val="num" w:pos="1851"/>
        </w:tabs>
        <w:ind w:left="1851" w:hanging="360"/>
      </w:pPr>
      <w:rPr>
        <w:rFonts w:hint="default"/>
      </w:rPr>
    </w:lvl>
    <w:lvl w:ilvl="1">
      <w:start w:val="1"/>
      <w:numFmt w:val="decimal"/>
      <w:pStyle w:val="Tpico2"/>
      <w:lvlText w:val="%1.%2."/>
      <w:lvlJc w:val="left"/>
      <w:pPr>
        <w:tabs>
          <w:tab w:val="num" w:pos="2283"/>
        </w:tabs>
        <w:ind w:left="2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31"/>
        </w:tabs>
        <w:ind w:left="27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91"/>
        </w:tabs>
        <w:ind w:left="32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1"/>
        </w:tabs>
        <w:ind w:left="3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71"/>
        </w:tabs>
        <w:ind w:left="4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1"/>
        </w:tabs>
        <w:ind w:left="4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51"/>
        </w:tabs>
        <w:ind w:left="5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71"/>
        </w:tabs>
        <w:ind w:left="5811" w:hanging="1440"/>
      </w:pPr>
      <w:rPr>
        <w:rFonts w:hint="default"/>
      </w:rPr>
    </w:lvl>
  </w:abstractNum>
  <w:abstractNum w:abstractNumId="9">
    <w:nsid w:val="473928C2"/>
    <w:multiLevelType w:val="singleLevel"/>
    <w:tmpl w:val="39C24C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</w:abstractNum>
  <w:abstractNum w:abstractNumId="10">
    <w:nsid w:val="4C9C33DC"/>
    <w:multiLevelType w:val="hybridMultilevel"/>
    <w:tmpl w:val="5A4ECABA"/>
    <w:lvl w:ilvl="0" w:tplc="1110EBE2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</w:lvl>
    <w:lvl w:ilvl="1" w:tplc="F40AC5DC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3EE2E3F8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625CD3C8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41002F68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38EC0E90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227071FC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2FAADE1C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6672AE7C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11">
    <w:nsid w:val="4CC26167"/>
    <w:multiLevelType w:val="hybridMultilevel"/>
    <w:tmpl w:val="519651AC"/>
    <w:lvl w:ilvl="0" w:tplc="439637C2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5CD86304">
      <w:start w:val="1"/>
      <w:numFmt w:val="decimal"/>
      <w:isLgl/>
      <w:lvlText w:val="%2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 w:tplc="1F1CFFF0">
      <w:numFmt w:val="none"/>
      <w:lvlText w:val=""/>
      <w:lvlJc w:val="left"/>
      <w:pPr>
        <w:tabs>
          <w:tab w:val="num" w:pos="360"/>
        </w:tabs>
      </w:pPr>
    </w:lvl>
    <w:lvl w:ilvl="3" w:tplc="64104A3C">
      <w:numFmt w:val="none"/>
      <w:lvlText w:val=""/>
      <w:lvlJc w:val="left"/>
      <w:pPr>
        <w:tabs>
          <w:tab w:val="num" w:pos="360"/>
        </w:tabs>
      </w:pPr>
    </w:lvl>
    <w:lvl w:ilvl="4" w:tplc="3CA85630">
      <w:numFmt w:val="none"/>
      <w:lvlText w:val=""/>
      <w:lvlJc w:val="left"/>
      <w:pPr>
        <w:tabs>
          <w:tab w:val="num" w:pos="360"/>
        </w:tabs>
      </w:pPr>
    </w:lvl>
    <w:lvl w:ilvl="5" w:tplc="DAF8D806">
      <w:numFmt w:val="none"/>
      <w:lvlText w:val=""/>
      <w:lvlJc w:val="left"/>
      <w:pPr>
        <w:tabs>
          <w:tab w:val="num" w:pos="360"/>
        </w:tabs>
      </w:pPr>
    </w:lvl>
    <w:lvl w:ilvl="6" w:tplc="FAB0F6FA">
      <w:numFmt w:val="none"/>
      <w:lvlText w:val=""/>
      <w:lvlJc w:val="left"/>
      <w:pPr>
        <w:tabs>
          <w:tab w:val="num" w:pos="360"/>
        </w:tabs>
      </w:pPr>
    </w:lvl>
    <w:lvl w:ilvl="7" w:tplc="5B8EB232">
      <w:numFmt w:val="none"/>
      <w:lvlText w:val=""/>
      <w:lvlJc w:val="left"/>
      <w:pPr>
        <w:tabs>
          <w:tab w:val="num" w:pos="360"/>
        </w:tabs>
      </w:pPr>
    </w:lvl>
    <w:lvl w:ilvl="8" w:tplc="9976DBF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50772D82"/>
    <w:multiLevelType w:val="hybridMultilevel"/>
    <w:tmpl w:val="3044162A"/>
    <w:lvl w:ilvl="0" w:tplc="A7EA537C">
      <w:start w:val="1"/>
      <w:numFmt w:val="bullet"/>
      <w:lvlText w:val="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  <w:sz w:val="16"/>
      </w:rPr>
    </w:lvl>
    <w:lvl w:ilvl="1" w:tplc="25707B8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917A8B0C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E2F8D910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BA4441D4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D95AD5D2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6948516C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768035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57BE9594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3">
    <w:nsid w:val="51155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F7417D"/>
    <w:multiLevelType w:val="hybridMultilevel"/>
    <w:tmpl w:val="27AC5370"/>
    <w:lvl w:ilvl="0" w:tplc="63D2D6D4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2B246FD6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DE48164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38D21A2A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832EAE4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B86EF54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D6AFA3C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733C1F8A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5602F21E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5">
    <w:nsid w:val="56E5597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5C5D1A1A"/>
    <w:multiLevelType w:val="hybridMultilevel"/>
    <w:tmpl w:val="1AF8F79E"/>
    <w:lvl w:ilvl="0" w:tplc="D67E3C7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238289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806B0B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EC9CA22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E716E328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424A7FA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4C4925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C5A0141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627CB6BA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615961D9"/>
    <w:multiLevelType w:val="hybridMultilevel"/>
    <w:tmpl w:val="3E769C06"/>
    <w:lvl w:ilvl="0" w:tplc="CE5414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1B8C25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9EDE1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EF895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F789F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CCA1D5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E024E6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C28E5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A8C925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2C84D61"/>
    <w:multiLevelType w:val="hybridMultilevel"/>
    <w:tmpl w:val="95E273A2"/>
    <w:lvl w:ilvl="0" w:tplc="5FE8BC5E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5A03540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3EEC3606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DB52638A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392A6D40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C5307FA8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D03E9578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9296057C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C19C3A54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9">
    <w:nsid w:val="6907788C"/>
    <w:multiLevelType w:val="hybridMultilevel"/>
    <w:tmpl w:val="E7AAECC2"/>
    <w:lvl w:ilvl="0" w:tplc="BD60889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</w:lvl>
    <w:lvl w:ilvl="1" w:tplc="707EF5CC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24F65936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CB68ED7C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33A24066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DA22F200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857EB302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C1B03098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AA749512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20">
    <w:nsid w:val="6A5C1C0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71E478A5"/>
    <w:multiLevelType w:val="hybridMultilevel"/>
    <w:tmpl w:val="C9F0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A7FA8"/>
    <w:multiLevelType w:val="hybridMultilevel"/>
    <w:tmpl w:val="A8566BD8"/>
    <w:lvl w:ilvl="0" w:tplc="3EE8A124">
      <w:start w:val="1"/>
      <w:numFmt w:val="decimal"/>
      <w:lvlText w:val="%1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4CE42954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DA0FA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747EA68E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E8A9D8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84F080C0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BF6E6AA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80EAE5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9168E38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7F3D2354"/>
    <w:multiLevelType w:val="hybridMultilevel"/>
    <w:tmpl w:val="F0DA7590"/>
    <w:lvl w:ilvl="0" w:tplc="AC26D716">
      <w:start w:val="1"/>
      <w:numFmt w:val="decimal"/>
      <w:pStyle w:val="Ttulo3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DF0EC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68FD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62E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27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C01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4AC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C63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424A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23"/>
  </w:num>
  <w:num w:numId="5">
    <w:abstractNumId w:val="3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7"/>
  </w:num>
  <w:num w:numId="14">
    <w:abstractNumId w:val="1"/>
  </w:num>
  <w:num w:numId="15">
    <w:abstractNumId w:val="15"/>
  </w:num>
  <w:num w:numId="16">
    <w:abstractNumId w:val="4"/>
  </w:num>
  <w:num w:numId="17">
    <w:abstractNumId w:val="12"/>
  </w:num>
  <w:num w:numId="18">
    <w:abstractNumId w:val="16"/>
  </w:num>
  <w:num w:numId="19">
    <w:abstractNumId w:val="0"/>
  </w:num>
  <w:num w:numId="20">
    <w:abstractNumId w:val="18"/>
  </w:num>
  <w:num w:numId="21">
    <w:abstractNumId w:val="14"/>
  </w:num>
  <w:num w:numId="22">
    <w:abstractNumId w:val="5"/>
  </w:num>
  <w:num w:numId="23">
    <w:abstractNumId w:val="2"/>
  </w:num>
  <w:num w:numId="24">
    <w:abstractNumId w:val="7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4034">
      <o:colormenu v:ext="edit" fillcolor="none" strokecolor="red"/>
    </o:shapedefaults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90DD9"/>
    <w:rsid w:val="00001805"/>
    <w:rsid w:val="00012404"/>
    <w:rsid w:val="00016643"/>
    <w:rsid w:val="0002008B"/>
    <w:rsid w:val="000203AF"/>
    <w:rsid w:val="00020C02"/>
    <w:rsid w:val="00021BAD"/>
    <w:rsid w:val="00023ECF"/>
    <w:rsid w:val="000247EB"/>
    <w:rsid w:val="00026997"/>
    <w:rsid w:val="0003519B"/>
    <w:rsid w:val="00036863"/>
    <w:rsid w:val="00040D2C"/>
    <w:rsid w:val="00044BCE"/>
    <w:rsid w:val="00057430"/>
    <w:rsid w:val="00062C95"/>
    <w:rsid w:val="00065859"/>
    <w:rsid w:val="00071CAA"/>
    <w:rsid w:val="000743C9"/>
    <w:rsid w:val="00083989"/>
    <w:rsid w:val="00085463"/>
    <w:rsid w:val="00086DB7"/>
    <w:rsid w:val="000B0FEC"/>
    <w:rsid w:val="000D2B8E"/>
    <w:rsid w:val="000E13E8"/>
    <w:rsid w:val="000E30A5"/>
    <w:rsid w:val="000E638A"/>
    <w:rsid w:val="000F1D7C"/>
    <w:rsid w:val="000F2F83"/>
    <w:rsid w:val="000F3461"/>
    <w:rsid w:val="000F3CAA"/>
    <w:rsid w:val="000F712F"/>
    <w:rsid w:val="00106DCA"/>
    <w:rsid w:val="00114C5C"/>
    <w:rsid w:val="00123C64"/>
    <w:rsid w:val="001363B1"/>
    <w:rsid w:val="001369FE"/>
    <w:rsid w:val="00140318"/>
    <w:rsid w:val="00141D1F"/>
    <w:rsid w:val="0014505C"/>
    <w:rsid w:val="00154A82"/>
    <w:rsid w:val="00160B43"/>
    <w:rsid w:val="00162A37"/>
    <w:rsid w:val="0016377C"/>
    <w:rsid w:val="0017484E"/>
    <w:rsid w:val="00176013"/>
    <w:rsid w:val="001773A6"/>
    <w:rsid w:val="00182066"/>
    <w:rsid w:val="001870BA"/>
    <w:rsid w:val="00194CF0"/>
    <w:rsid w:val="00197A11"/>
    <w:rsid w:val="001A247F"/>
    <w:rsid w:val="001A4E4F"/>
    <w:rsid w:val="001B5DF0"/>
    <w:rsid w:val="001B7FB4"/>
    <w:rsid w:val="001C19BB"/>
    <w:rsid w:val="001C372E"/>
    <w:rsid w:val="001D2495"/>
    <w:rsid w:val="001D4608"/>
    <w:rsid w:val="001E029D"/>
    <w:rsid w:val="001E7852"/>
    <w:rsid w:val="001F05BF"/>
    <w:rsid w:val="001F1313"/>
    <w:rsid w:val="001F1D94"/>
    <w:rsid w:val="00203CF1"/>
    <w:rsid w:val="0022767E"/>
    <w:rsid w:val="00230D62"/>
    <w:rsid w:val="0023604B"/>
    <w:rsid w:val="002435A9"/>
    <w:rsid w:val="0024367E"/>
    <w:rsid w:val="00247C75"/>
    <w:rsid w:val="00252029"/>
    <w:rsid w:val="00254768"/>
    <w:rsid w:val="002618AE"/>
    <w:rsid w:val="00262697"/>
    <w:rsid w:val="00272C01"/>
    <w:rsid w:val="002827C7"/>
    <w:rsid w:val="0029346D"/>
    <w:rsid w:val="0029769B"/>
    <w:rsid w:val="002A0BFF"/>
    <w:rsid w:val="002A447A"/>
    <w:rsid w:val="002A4CD6"/>
    <w:rsid w:val="002A76FD"/>
    <w:rsid w:val="002B69AD"/>
    <w:rsid w:val="002C0952"/>
    <w:rsid w:val="002C4999"/>
    <w:rsid w:val="002C4EF5"/>
    <w:rsid w:val="002D5CC1"/>
    <w:rsid w:val="002E0CD7"/>
    <w:rsid w:val="002E258E"/>
    <w:rsid w:val="002E61B1"/>
    <w:rsid w:val="003022E5"/>
    <w:rsid w:val="00303422"/>
    <w:rsid w:val="00313883"/>
    <w:rsid w:val="00315733"/>
    <w:rsid w:val="00320EFF"/>
    <w:rsid w:val="003240F8"/>
    <w:rsid w:val="0033093B"/>
    <w:rsid w:val="00333D0C"/>
    <w:rsid w:val="003348B4"/>
    <w:rsid w:val="0033781E"/>
    <w:rsid w:val="003429A0"/>
    <w:rsid w:val="00346739"/>
    <w:rsid w:val="00351EA0"/>
    <w:rsid w:val="00353C4B"/>
    <w:rsid w:val="0035710F"/>
    <w:rsid w:val="003579F5"/>
    <w:rsid w:val="00371B71"/>
    <w:rsid w:val="00375B2E"/>
    <w:rsid w:val="00384420"/>
    <w:rsid w:val="00394232"/>
    <w:rsid w:val="00394C85"/>
    <w:rsid w:val="0039791E"/>
    <w:rsid w:val="003A1C6A"/>
    <w:rsid w:val="003B0EAA"/>
    <w:rsid w:val="003B3680"/>
    <w:rsid w:val="003B6066"/>
    <w:rsid w:val="003B6100"/>
    <w:rsid w:val="003C1B09"/>
    <w:rsid w:val="003C1BD6"/>
    <w:rsid w:val="003C3DF9"/>
    <w:rsid w:val="003C4E97"/>
    <w:rsid w:val="003C7C24"/>
    <w:rsid w:val="003D17D5"/>
    <w:rsid w:val="003D1A44"/>
    <w:rsid w:val="003D2FAB"/>
    <w:rsid w:val="003D5DED"/>
    <w:rsid w:val="003D623C"/>
    <w:rsid w:val="003D7204"/>
    <w:rsid w:val="003F506F"/>
    <w:rsid w:val="003F6E90"/>
    <w:rsid w:val="00402F1D"/>
    <w:rsid w:val="00406591"/>
    <w:rsid w:val="004150A9"/>
    <w:rsid w:val="00415D37"/>
    <w:rsid w:val="00421507"/>
    <w:rsid w:val="004310EF"/>
    <w:rsid w:val="0044560D"/>
    <w:rsid w:val="00446C3B"/>
    <w:rsid w:val="00451F3F"/>
    <w:rsid w:val="00454F1D"/>
    <w:rsid w:val="004570E0"/>
    <w:rsid w:val="00457B5A"/>
    <w:rsid w:val="00460B25"/>
    <w:rsid w:val="004675EA"/>
    <w:rsid w:val="00470078"/>
    <w:rsid w:val="00481898"/>
    <w:rsid w:val="004819C4"/>
    <w:rsid w:val="004867FA"/>
    <w:rsid w:val="00497B13"/>
    <w:rsid w:val="004A0605"/>
    <w:rsid w:val="004A1FFA"/>
    <w:rsid w:val="004A5473"/>
    <w:rsid w:val="004A7575"/>
    <w:rsid w:val="004B14B0"/>
    <w:rsid w:val="004B4B13"/>
    <w:rsid w:val="004B5770"/>
    <w:rsid w:val="004B7AC1"/>
    <w:rsid w:val="004C459C"/>
    <w:rsid w:val="004C5D12"/>
    <w:rsid w:val="004D1083"/>
    <w:rsid w:val="004D1AC3"/>
    <w:rsid w:val="004D3367"/>
    <w:rsid w:val="004E39C1"/>
    <w:rsid w:val="004E687E"/>
    <w:rsid w:val="004F29A4"/>
    <w:rsid w:val="004F452B"/>
    <w:rsid w:val="005032A3"/>
    <w:rsid w:val="00507D6B"/>
    <w:rsid w:val="00510A8F"/>
    <w:rsid w:val="005156BE"/>
    <w:rsid w:val="005159B1"/>
    <w:rsid w:val="00517326"/>
    <w:rsid w:val="00520DDC"/>
    <w:rsid w:val="0052731A"/>
    <w:rsid w:val="00527E40"/>
    <w:rsid w:val="00531BAE"/>
    <w:rsid w:val="00531CEA"/>
    <w:rsid w:val="00535FBB"/>
    <w:rsid w:val="00543D52"/>
    <w:rsid w:val="005448F1"/>
    <w:rsid w:val="0054583B"/>
    <w:rsid w:val="0055374D"/>
    <w:rsid w:val="00554148"/>
    <w:rsid w:val="00567BB4"/>
    <w:rsid w:val="00573B6F"/>
    <w:rsid w:val="00576C7D"/>
    <w:rsid w:val="00580BF4"/>
    <w:rsid w:val="00586D36"/>
    <w:rsid w:val="0058754B"/>
    <w:rsid w:val="0059071F"/>
    <w:rsid w:val="005911EE"/>
    <w:rsid w:val="00591DAE"/>
    <w:rsid w:val="00592C96"/>
    <w:rsid w:val="005A290E"/>
    <w:rsid w:val="005A38EC"/>
    <w:rsid w:val="005A4B96"/>
    <w:rsid w:val="005C2D11"/>
    <w:rsid w:val="005C44D2"/>
    <w:rsid w:val="005D7811"/>
    <w:rsid w:val="005D7FA4"/>
    <w:rsid w:val="005E3345"/>
    <w:rsid w:val="005E473E"/>
    <w:rsid w:val="005F485B"/>
    <w:rsid w:val="005F4912"/>
    <w:rsid w:val="005F4E1B"/>
    <w:rsid w:val="006022F4"/>
    <w:rsid w:val="0060637C"/>
    <w:rsid w:val="00622983"/>
    <w:rsid w:val="00626FE0"/>
    <w:rsid w:val="00634FD5"/>
    <w:rsid w:val="00641C0D"/>
    <w:rsid w:val="006431F0"/>
    <w:rsid w:val="006469FA"/>
    <w:rsid w:val="006509EC"/>
    <w:rsid w:val="00657711"/>
    <w:rsid w:val="00664BF7"/>
    <w:rsid w:val="006742F8"/>
    <w:rsid w:val="00681246"/>
    <w:rsid w:val="0068444A"/>
    <w:rsid w:val="00687072"/>
    <w:rsid w:val="006925C4"/>
    <w:rsid w:val="0069273D"/>
    <w:rsid w:val="006A52C2"/>
    <w:rsid w:val="006B0367"/>
    <w:rsid w:val="006B2320"/>
    <w:rsid w:val="006C2DF5"/>
    <w:rsid w:val="006D311C"/>
    <w:rsid w:val="006E07B2"/>
    <w:rsid w:val="006E33D6"/>
    <w:rsid w:val="006E4634"/>
    <w:rsid w:val="006E65F6"/>
    <w:rsid w:val="006F42D5"/>
    <w:rsid w:val="006F7834"/>
    <w:rsid w:val="00700210"/>
    <w:rsid w:val="007006A3"/>
    <w:rsid w:val="0070209D"/>
    <w:rsid w:val="0071182B"/>
    <w:rsid w:val="00713544"/>
    <w:rsid w:val="007163DC"/>
    <w:rsid w:val="007177CD"/>
    <w:rsid w:val="00720AC6"/>
    <w:rsid w:val="0072172E"/>
    <w:rsid w:val="00721A3D"/>
    <w:rsid w:val="00721B67"/>
    <w:rsid w:val="00721C0C"/>
    <w:rsid w:val="00723049"/>
    <w:rsid w:val="00724857"/>
    <w:rsid w:val="00732799"/>
    <w:rsid w:val="007338A6"/>
    <w:rsid w:val="00737305"/>
    <w:rsid w:val="007375D1"/>
    <w:rsid w:val="00737859"/>
    <w:rsid w:val="00737C51"/>
    <w:rsid w:val="0074590D"/>
    <w:rsid w:val="00747F7F"/>
    <w:rsid w:val="00760F25"/>
    <w:rsid w:val="00764F03"/>
    <w:rsid w:val="00765FFB"/>
    <w:rsid w:val="00766B52"/>
    <w:rsid w:val="00774D69"/>
    <w:rsid w:val="00775D0C"/>
    <w:rsid w:val="007818AB"/>
    <w:rsid w:val="00781E1D"/>
    <w:rsid w:val="007820B5"/>
    <w:rsid w:val="007837EA"/>
    <w:rsid w:val="00785BD6"/>
    <w:rsid w:val="00795AFA"/>
    <w:rsid w:val="007A40CE"/>
    <w:rsid w:val="007A49E8"/>
    <w:rsid w:val="007A7C9A"/>
    <w:rsid w:val="007B0001"/>
    <w:rsid w:val="007B05AF"/>
    <w:rsid w:val="007B5DC7"/>
    <w:rsid w:val="007B6434"/>
    <w:rsid w:val="007B65D0"/>
    <w:rsid w:val="007C1DA3"/>
    <w:rsid w:val="007C75EF"/>
    <w:rsid w:val="007D06B9"/>
    <w:rsid w:val="007D3733"/>
    <w:rsid w:val="007D5A6D"/>
    <w:rsid w:val="007E3FC0"/>
    <w:rsid w:val="007F7302"/>
    <w:rsid w:val="008000D5"/>
    <w:rsid w:val="00801D68"/>
    <w:rsid w:val="00806167"/>
    <w:rsid w:val="008067E8"/>
    <w:rsid w:val="0081618A"/>
    <w:rsid w:val="00816325"/>
    <w:rsid w:val="00821B51"/>
    <w:rsid w:val="00824A1C"/>
    <w:rsid w:val="00825C80"/>
    <w:rsid w:val="00826185"/>
    <w:rsid w:val="00831A71"/>
    <w:rsid w:val="00840FDA"/>
    <w:rsid w:val="00843675"/>
    <w:rsid w:val="00844FBA"/>
    <w:rsid w:val="00846982"/>
    <w:rsid w:val="00850E1A"/>
    <w:rsid w:val="00853185"/>
    <w:rsid w:val="00857181"/>
    <w:rsid w:val="008612F9"/>
    <w:rsid w:val="008674B1"/>
    <w:rsid w:val="0087403A"/>
    <w:rsid w:val="00877329"/>
    <w:rsid w:val="0088421F"/>
    <w:rsid w:val="00887B70"/>
    <w:rsid w:val="00891A36"/>
    <w:rsid w:val="008928CD"/>
    <w:rsid w:val="00892C45"/>
    <w:rsid w:val="00893A26"/>
    <w:rsid w:val="00895442"/>
    <w:rsid w:val="008A2B75"/>
    <w:rsid w:val="008A6F38"/>
    <w:rsid w:val="008A76E1"/>
    <w:rsid w:val="008C0EA0"/>
    <w:rsid w:val="008D20C3"/>
    <w:rsid w:val="008D469C"/>
    <w:rsid w:val="008D5880"/>
    <w:rsid w:val="008D63C5"/>
    <w:rsid w:val="008E45E8"/>
    <w:rsid w:val="008E60B3"/>
    <w:rsid w:val="008E764A"/>
    <w:rsid w:val="008F212D"/>
    <w:rsid w:val="00900127"/>
    <w:rsid w:val="00900337"/>
    <w:rsid w:val="00900AE8"/>
    <w:rsid w:val="00902274"/>
    <w:rsid w:val="00904288"/>
    <w:rsid w:val="0090642F"/>
    <w:rsid w:val="009171D9"/>
    <w:rsid w:val="00921FE9"/>
    <w:rsid w:val="009235BE"/>
    <w:rsid w:val="00923D64"/>
    <w:rsid w:val="00927780"/>
    <w:rsid w:val="00932245"/>
    <w:rsid w:val="00936A10"/>
    <w:rsid w:val="0094296E"/>
    <w:rsid w:val="009445AB"/>
    <w:rsid w:val="00947114"/>
    <w:rsid w:val="00952D70"/>
    <w:rsid w:val="009569CB"/>
    <w:rsid w:val="009654D2"/>
    <w:rsid w:val="009668D3"/>
    <w:rsid w:val="00967FEC"/>
    <w:rsid w:val="00971B45"/>
    <w:rsid w:val="00977F81"/>
    <w:rsid w:val="00990132"/>
    <w:rsid w:val="00990225"/>
    <w:rsid w:val="009A3B0D"/>
    <w:rsid w:val="009A3BA4"/>
    <w:rsid w:val="009B2BFE"/>
    <w:rsid w:val="009B35AE"/>
    <w:rsid w:val="009B5235"/>
    <w:rsid w:val="009B5ACF"/>
    <w:rsid w:val="009B6826"/>
    <w:rsid w:val="009C108D"/>
    <w:rsid w:val="009C35A5"/>
    <w:rsid w:val="009C46B2"/>
    <w:rsid w:val="009E0CAA"/>
    <w:rsid w:val="009E2025"/>
    <w:rsid w:val="009E24CB"/>
    <w:rsid w:val="009E48A8"/>
    <w:rsid w:val="009E6D8F"/>
    <w:rsid w:val="009F0606"/>
    <w:rsid w:val="009F1983"/>
    <w:rsid w:val="009F2BA2"/>
    <w:rsid w:val="009F4605"/>
    <w:rsid w:val="00A00D29"/>
    <w:rsid w:val="00A03633"/>
    <w:rsid w:val="00A04508"/>
    <w:rsid w:val="00A05F23"/>
    <w:rsid w:val="00A212F6"/>
    <w:rsid w:val="00A245B3"/>
    <w:rsid w:val="00A41E5F"/>
    <w:rsid w:val="00A42712"/>
    <w:rsid w:val="00A4465C"/>
    <w:rsid w:val="00A46094"/>
    <w:rsid w:val="00A541FE"/>
    <w:rsid w:val="00A56DDD"/>
    <w:rsid w:val="00A62D79"/>
    <w:rsid w:val="00A64F16"/>
    <w:rsid w:val="00A729E8"/>
    <w:rsid w:val="00A72D70"/>
    <w:rsid w:val="00A75940"/>
    <w:rsid w:val="00A8061D"/>
    <w:rsid w:val="00A83F4C"/>
    <w:rsid w:val="00A844EF"/>
    <w:rsid w:val="00A861AD"/>
    <w:rsid w:val="00A8647F"/>
    <w:rsid w:val="00A91219"/>
    <w:rsid w:val="00AA74E8"/>
    <w:rsid w:val="00AB67F3"/>
    <w:rsid w:val="00AC7A4D"/>
    <w:rsid w:val="00AD5A42"/>
    <w:rsid w:val="00AD6D4F"/>
    <w:rsid w:val="00AE12EF"/>
    <w:rsid w:val="00AE3906"/>
    <w:rsid w:val="00AE5B4B"/>
    <w:rsid w:val="00AE621E"/>
    <w:rsid w:val="00AF24CF"/>
    <w:rsid w:val="00AF32D8"/>
    <w:rsid w:val="00AF39BF"/>
    <w:rsid w:val="00B04E5D"/>
    <w:rsid w:val="00B10F4C"/>
    <w:rsid w:val="00B127F9"/>
    <w:rsid w:val="00B15A25"/>
    <w:rsid w:val="00B25E37"/>
    <w:rsid w:val="00B274AA"/>
    <w:rsid w:val="00B27640"/>
    <w:rsid w:val="00B27B0B"/>
    <w:rsid w:val="00B27CA8"/>
    <w:rsid w:val="00B3240A"/>
    <w:rsid w:val="00B35E46"/>
    <w:rsid w:val="00B450B4"/>
    <w:rsid w:val="00B465E1"/>
    <w:rsid w:val="00B60AB9"/>
    <w:rsid w:val="00B6300D"/>
    <w:rsid w:val="00B70337"/>
    <w:rsid w:val="00B731AB"/>
    <w:rsid w:val="00B75739"/>
    <w:rsid w:val="00B7628F"/>
    <w:rsid w:val="00B76335"/>
    <w:rsid w:val="00B839CF"/>
    <w:rsid w:val="00B83B88"/>
    <w:rsid w:val="00B851FC"/>
    <w:rsid w:val="00B95081"/>
    <w:rsid w:val="00BA0E09"/>
    <w:rsid w:val="00BB0AAC"/>
    <w:rsid w:val="00BB2454"/>
    <w:rsid w:val="00BB2906"/>
    <w:rsid w:val="00BC3BF4"/>
    <w:rsid w:val="00BC411A"/>
    <w:rsid w:val="00BC66ED"/>
    <w:rsid w:val="00BE19CC"/>
    <w:rsid w:val="00BE270F"/>
    <w:rsid w:val="00BF7112"/>
    <w:rsid w:val="00BF7212"/>
    <w:rsid w:val="00C0596A"/>
    <w:rsid w:val="00C137D0"/>
    <w:rsid w:val="00C14D83"/>
    <w:rsid w:val="00C265CB"/>
    <w:rsid w:val="00C33D3E"/>
    <w:rsid w:val="00C40FE9"/>
    <w:rsid w:val="00C46B7E"/>
    <w:rsid w:val="00C718D2"/>
    <w:rsid w:val="00C754C2"/>
    <w:rsid w:val="00C81754"/>
    <w:rsid w:val="00C86A34"/>
    <w:rsid w:val="00C90633"/>
    <w:rsid w:val="00C90DD9"/>
    <w:rsid w:val="00C926A6"/>
    <w:rsid w:val="00C94E99"/>
    <w:rsid w:val="00C95DE5"/>
    <w:rsid w:val="00CA07C3"/>
    <w:rsid w:val="00CA1C0F"/>
    <w:rsid w:val="00CA2C75"/>
    <w:rsid w:val="00CA48C7"/>
    <w:rsid w:val="00CA6F2C"/>
    <w:rsid w:val="00CC1959"/>
    <w:rsid w:val="00CC51E9"/>
    <w:rsid w:val="00CC66DD"/>
    <w:rsid w:val="00CD1696"/>
    <w:rsid w:val="00CD480A"/>
    <w:rsid w:val="00CE5267"/>
    <w:rsid w:val="00CE6927"/>
    <w:rsid w:val="00D0249D"/>
    <w:rsid w:val="00D0315C"/>
    <w:rsid w:val="00D052BD"/>
    <w:rsid w:val="00D05B68"/>
    <w:rsid w:val="00D06C69"/>
    <w:rsid w:val="00D11AAC"/>
    <w:rsid w:val="00D170A6"/>
    <w:rsid w:val="00D179E5"/>
    <w:rsid w:val="00D20EBC"/>
    <w:rsid w:val="00D225CD"/>
    <w:rsid w:val="00D2322D"/>
    <w:rsid w:val="00D35682"/>
    <w:rsid w:val="00D42049"/>
    <w:rsid w:val="00D4782F"/>
    <w:rsid w:val="00D5085A"/>
    <w:rsid w:val="00D568CE"/>
    <w:rsid w:val="00D65A87"/>
    <w:rsid w:val="00D747AB"/>
    <w:rsid w:val="00D74FD6"/>
    <w:rsid w:val="00D75261"/>
    <w:rsid w:val="00D7656E"/>
    <w:rsid w:val="00D87343"/>
    <w:rsid w:val="00D905B2"/>
    <w:rsid w:val="00D91A16"/>
    <w:rsid w:val="00D92B1C"/>
    <w:rsid w:val="00DA2D41"/>
    <w:rsid w:val="00DB6755"/>
    <w:rsid w:val="00DB6F49"/>
    <w:rsid w:val="00DC269F"/>
    <w:rsid w:val="00DD4B4B"/>
    <w:rsid w:val="00DD6615"/>
    <w:rsid w:val="00DD6973"/>
    <w:rsid w:val="00DE06B7"/>
    <w:rsid w:val="00DE0C72"/>
    <w:rsid w:val="00DE0D2F"/>
    <w:rsid w:val="00DF2232"/>
    <w:rsid w:val="00DF2EFE"/>
    <w:rsid w:val="00DF4CAA"/>
    <w:rsid w:val="00DF54D6"/>
    <w:rsid w:val="00E03FF4"/>
    <w:rsid w:val="00E05F45"/>
    <w:rsid w:val="00E11EC6"/>
    <w:rsid w:val="00E1278D"/>
    <w:rsid w:val="00E152DA"/>
    <w:rsid w:val="00E1655F"/>
    <w:rsid w:val="00E20F6A"/>
    <w:rsid w:val="00E21284"/>
    <w:rsid w:val="00E307CA"/>
    <w:rsid w:val="00E4137A"/>
    <w:rsid w:val="00E43D46"/>
    <w:rsid w:val="00E475E0"/>
    <w:rsid w:val="00E5589B"/>
    <w:rsid w:val="00E647FE"/>
    <w:rsid w:val="00E70089"/>
    <w:rsid w:val="00E75122"/>
    <w:rsid w:val="00E7782D"/>
    <w:rsid w:val="00E819A7"/>
    <w:rsid w:val="00E83822"/>
    <w:rsid w:val="00E839B5"/>
    <w:rsid w:val="00E97D83"/>
    <w:rsid w:val="00EA0D5E"/>
    <w:rsid w:val="00EA1867"/>
    <w:rsid w:val="00EB10E7"/>
    <w:rsid w:val="00EB12A8"/>
    <w:rsid w:val="00EB4540"/>
    <w:rsid w:val="00EB7350"/>
    <w:rsid w:val="00EB76DB"/>
    <w:rsid w:val="00EC0E28"/>
    <w:rsid w:val="00EC2053"/>
    <w:rsid w:val="00ED1195"/>
    <w:rsid w:val="00ED51DA"/>
    <w:rsid w:val="00EF027D"/>
    <w:rsid w:val="00EF2DAA"/>
    <w:rsid w:val="00EF6F6A"/>
    <w:rsid w:val="00F03289"/>
    <w:rsid w:val="00F0416B"/>
    <w:rsid w:val="00F06B5C"/>
    <w:rsid w:val="00F11D33"/>
    <w:rsid w:val="00F13807"/>
    <w:rsid w:val="00F14FD9"/>
    <w:rsid w:val="00F16C1E"/>
    <w:rsid w:val="00F20503"/>
    <w:rsid w:val="00F226A8"/>
    <w:rsid w:val="00F22F2E"/>
    <w:rsid w:val="00F243E1"/>
    <w:rsid w:val="00F26AC1"/>
    <w:rsid w:val="00F350EC"/>
    <w:rsid w:val="00F45930"/>
    <w:rsid w:val="00F53578"/>
    <w:rsid w:val="00F567B6"/>
    <w:rsid w:val="00F6102D"/>
    <w:rsid w:val="00F662F2"/>
    <w:rsid w:val="00F715C6"/>
    <w:rsid w:val="00F7786B"/>
    <w:rsid w:val="00F8515B"/>
    <w:rsid w:val="00F85A6F"/>
    <w:rsid w:val="00F93986"/>
    <w:rsid w:val="00F93BA9"/>
    <w:rsid w:val="00F94D01"/>
    <w:rsid w:val="00FA0F3B"/>
    <w:rsid w:val="00FA1BB8"/>
    <w:rsid w:val="00FA3516"/>
    <w:rsid w:val="00FA4015"/>
    <w:rsid w:val="00FB0EC4"/>
    <w:rsid w:val="00FC1D3C"/>
    <w:rsid w:val="00FC6277"/>
    <w:rsid w:val="00FD029A"/>
    <w:rsid w:val="00FD1DBC"/>
    <w:rsid w:val="00FE475B"/>
    <w:rsid w:val="00FE49A6"/>
    <w:rsid w:val="00FE68E0"/>
    <w:rsid w:val="00FF57D1"/>
    <w:rsid w:val="00FF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0C3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qFormat/>
    <w:rsid w:val="008D20C3"/>
    <w:pPr>
      <w:keepNext/>
      <w:numPr>
        <w:numId w:val="12"/>
      </w:numPr>
      <w:pBdr>
        <w:bottom w:val="single" w:sz="4" w:space="1" w:color="auto"/>
      </w:pBdr>
      <w:spacing w:before="240" w:after="60"/>
      <w:ind w:left="714" w:hanging="357"/>
      <w:jc w:val="both"/>
      <w:outlineLvl w:val="0"/>
    </w:pPr>
    <w:rPr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qFormat/>
    <w:rsid w:val="008D20C3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8D20C3"/>
    <w:pPr>
      <w:keepNext/>
      <w:numPr>
        <w:numId w:val="4"/>
      </w:numPr>
      <w:outlineLvl w:val="2"/>
    </w:pPr>
    <w:rPr>
      <w:lang w:eastAsia="en-US"/>
    </w:rPr>
  </w:style>
  <w:style w:type="paragraph" w:styleId="Ttulo4">
    <w:name w:val="heading 4"/>
    <w:basedOn w:val="Normal"/>
    <w:next w:val="Normal"/>
    <w:qFormat/>
    <w:rsid w:val="008D20C3"/>
    <w:pPr>
      <w:keepNext/>
      <w:spacing w:line="360" w:lineRule="auto"/>
      <w:ind w:firstLine="567"/>
      <w:outlineLvl w:val="3"/>
    </w:pPr>
    <w:rPr>
      <w:b/>
      <w:bCs/>
    </w:rPr>
  </w:style>
  <w:style w:type="paragraph" w:styleId="Ttulo7">
    <w:name w:val="heading 7"/>
    <w:basedOn w:val="Normal"/>
    <w:next w:val="Normal"/>
    <w:qFormat/>
    <w:rsid w:val="008D20C3"/>
    <w:pPr>
      <w:keepNext/>
      <w:jc w:val="both"/>
      <w:outlineLvl w:val="6"/>
    </w:pPr>
    <w:rPr>
      <w:b/>
      <w:bCs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rsid w:val="008D20C3"/>
    <w:pPr>
      <w:spacing w:line="360" w:lineRule="auto"/>
      <w:ind w:firstLine="567"/>
      <w:jc w:val="both"/>
    </w:pPr>
    <w:rPr>
      <w:lang w:eastAsia="en-US"/>
    </w:rPr>
  </w:style>
  <w:style w:type="paragraph" w:customStyle="1" w:styleId="Normal2">
    <w:name w:val="Normal2"/>
    <w:basedOn w:val="Normal"/>
    <w:rsid w:val="008D20C3"/>
    <w:pPr>
      <w:keepNext/>
    </w:pPr>
    <w:rPr>
      <w:lang w:eastAsia="en-US"/>
    </w:rPr>
  </w:style>
  <w:style w:type="character" w:styleId="Nmerodepgina">
    <w:name w:val="page number"/>
    <w:basedOn w:val="Fontepargpadro"/>
    <w:rsid w:val="008D20C3"/>
  </w:style>
  <w:style w:type="paragraph" w:styleId="Rodap">
    <w:name w:val="footer"/>
    <w:basedOn w:val="Normal"/>
    <w:link w:val="RodapChar"/>
    <w:uiPriority w:val="99"/>
    <w:rsid w:val="008D20C3"/>
    <w:pPr>
      <w:tabs>
        <w:tab w:val="center" w:pos="4320"/>
        <w:tab w:val="right" w:pos="8640"/>
      </w:tabs>
    </w:pPr>
    <w:rPr>
      <w:lang w:eastAsia="en-US"/>
    </w:rPr>
  </w:style>
  <w:style w:type="paragraph" w:styleId="Cabealho">
    <w:name w:val="header"/>
    <w:basedOn w:val="Normal"/>
    <w:link w:val="CabealhoChar"/>
    <w:uiPriority w:val="99"/>
    <w:rsid w:val="008D20C3"/>
    <w:pPr>
      <w:tabs>
        <w:tab w:val="center" w:pos="4320"/>
        <w:tab w:val="right" w:pos="8640"/>
      </w:tabs>
    </w:pPr>
    <w:rPr>
      <w:lang w:eastAsia="en-US"/>
    </w:rPr>
  </w:style>
  <w:style w:type="paragraph" w:styleId="Sumrio1">
    <w:name w:val="toc 1"/>
    <w:basedOn w:val="Tpico1"/>
    <w:next w:val="Normal"/>
    <w:autoRedefine/>
    <w:semiHidden/>
    <w:rsid w:val="008D20C3"/>
    <w:pPr>
      <w:numPr>
        <w:numId w:val="0"/>
      </w:numPr>
      <w:spacing w:before="120" w:after="120" w:line="240" w:lineRule="auto"/>
      <w:jc w:val="left"/>
    </w:pPr>
    <w:rPr>
      <w:rFonts w:ascii="Times New Roman" w:hAnsi="Times New Roman" w:cs="Times New Roman"/>
      <w:caps/>
    </w:rPr>
  </w:style>
  <w:style w:type="paragraph" w:customStyle="1" w:styleId="Tpico1">
    <w:name w:val="Tópico1"/>
    <w:basedOn w:val="Normal"/>
    <w:next w:val="Normal"/>
    <w:rsid w:val="008D20C3"/>
    <w:pPr>
      <w:numPr>
        <w:numId w:val="9"/>
      </w:numPr>
      <w:tabs>
        <w:tab w:val="clear" w:pos="1851"/>
      </w:tabs>
      <w:spacing w:line="360" w:lineRule="auto"/>
      <w:ind w:left="357" w:hanging="357"/>
      <w:jc w:val="both"/>
    </w:pPr>
    <w:rPr>
      <w:b/>
      <w:bCs/>
    </w:rPr>
  </w:style>
  <w:style w:type="paragraph" w:styleId="Sumrio2">
    <w:name w:val="toc 2"/>
    <w:basedOn w:val="Normal"/>
    <w:next w:val="Normal"/>
    <w:autoRedefine/>
    <w:semiHidden/>
    <w:rsid w:val="008D20C3"/>
    <w:pPr>
      <w:ind w:left="220"/>
    </w:pPr>
    <w:rPr>
      <w:rFonts w:ascii="Times New Roman" w:hAnsi="Times New Roman" w:cs="Times New Roman"/>
      <w:smallCaps/>
    </w:rPr>
  </w:style>
  <w:style w:type="paragraph" w:styleId="Sumrio3">
    <w:name w:val="toc 3"/>
    <w:basedOn w:val="Normal"/>
    <w:next w:val="Normal"/>
    <w:autoRedefine/>
    <w:semiHidden/>
    <w:rsid w:val="008D20C3"/>
    <w:pPr>
      <w:ind w:left="440"/>
    </w:pPr>
    <w:rPr>
      <w:rFonts w:ascii="Times New Roman" w:hAnsi="Times New Roman" w:cs="Times New Roman"/>
      <w:i/>
      <w:iCs/>
    </w:rPr>
  </w:style>
  <w:style w:type="paragraph" w:styleId="Sumrio4">
    <w:name w:val="toc 4"/>
    <w:basedOn w:val="Normal"/>
    <w:next w:val="Normal"/>
    <w:autoRedefine/>
    <w:semiHidden/>
    <w:rsid w:val="008D20C3"/>
    <w:pPr>
      <w:ind w:left="660"/>
    </w:pPr>
    <w:rPr>
      <w:rFonts w:ascii="Times New Roman" w:hAnsi="Times New Roman" w:cs="Times New Roman"/>
    </w:rPr>
  </w:style>
  <w:style w:type="paragraph" w:styleId="Sumrio5">
    <w:name w:val="toc 5"/>
    <w:basedOn w:val="Normal"/>
    <w:next w:val="Normal"/>
    <w:autoRedefine/>
    <w:semiHidden/>
    <w:rsid w:val="008D20C3"/>
    <w:pPr>
      <w:ind w:left="880"/>
    </w:pPr>
    <w:rPr>
      <w:rFonts w:ascii="Times New Roman" w:hAnsi="Times New Roman" w:cs="Times New Roman"/>
    </w:rPr>
  </w:style>
  <w:style w:type="paragraph" w:styleId="Sumrio6">
    <w:name w:val="toc 6"/>
    <w:basedOn w:val="Normal"/>
    <w:next w:val="Normal"/>
    <w:autoRedefine/>
    <w:semiHidden/>
    <w:rsid w:val="008D20C3"/>
    <w:pPr>
      <w:ind w:left="1100"/>
    </w:pPr>
    <w:rPr>
      <w:rFonts w:ascii="Times New Roman" w:hAnsi="Times New Roman" w:cs="Times New Roman"/>
    </w:rPr>
  </w:style>
  <w:style w:type="paragraph" w:styleId="Sumrio7">
    <w:name w:val="toc 7"/>
    <w:basedOn w:val="Normal"/>
    <w:next w:val="Normal"/>
    <w:autoRedefine/>
    <w:semiHidden/>
    <w:rsid w:val="008D20C3"/>
    <w:pPr>
      <w:ind w:left="1320"/>
    </w:pPr>
    <w:rPr>
      <w:rFonts w:ascii="Times New Roman" w:hAnsi="Times New Roman" w:cs="Times New Roman"/>
    </w:rPr>
  </w:style>
  <w:style w:type="paragraph" w:styleId="Sumrio8">
    <w:name w:val="toc 8"/>
    <w:basedOn w:val="Normal"/>
    <w:next w:val="Normal"/>
    <w:autoRedefine/>
    <w:semiHidden/>
    <w:rsid w:val="008D20C3"/>
    <w:pPr>
      <w:ind w:left="1540"/>
    </w:pPr>
    <w:rPr>
      <w:rFonts w:ascii="Times New Roman" w:hAnsi="Times New Roman" w:cs="Times New Roman"/>
    </w:rPr>
  </w:style>
  <w:style w:type="paragraph" w:styleId="Sumrio9">
    <w:name w:val="toc 9"/>
    <w:basedOn w:val="Normal"/>
    <w:next w:val="Normal"/>
    <w:autoRedefine/>
    <w:semiHidden/>
    <w:rsid w:val="008D20C3"/>
    <w:pPr>
      <w:ind w:left="1760"/>
    </w:pPr>
    <w:rPr>
      <w:rFonts w:ascii="Times New Roman" w:hAnsi="Times New Roman" w:cs="Times New Roman"/>
    </w:rPr>
  </w:style>
  <w:style w:type="character" w:styleId="Hyperlink">
    <w:name w:val="Hyperlink"/>
    <w:basedOn w:val="HiperlinkVisitado"/>
    <w:rsid w:val="00B04E5D"/>
    <w:rPr>
      <w:color w:val="auto"/>
      <w:u w:val="none"/>
    </w:rPr>
  </w:style>
  <w:style w:type="character" w:styleId="HiperlinkVisitado">
    <w:name w:val="FollowedHyperlink"/>
    <w:basedOn w:val="Fontepargpadro"/>
    <w:rsid w:val="00EB10E7"/>
    <w:rPr>
      <w:color w:val="0000FF"/>
      <w:u w:val="single"/>
    </w:rPr>
  </w:style>
  <w:style w:type="paragraph" w:customStyle="1" w:styleId="TtulosIniciais">
    <w:name w:val="Títulos Iniciais"/>
    <w:next w:val="Normal"/>
    <w:rsid w:val="008D20C3"/>
    <w:pPr>
      <w:spacing w:before="240"/>
    </w:pPr>
    <w:rPr>
      <w:rFonts w:ascii="Tahoma" w:hAnsi="Tahoma" w:cs="Tahoma"/>
      <w:b/>
      <w:bCs/>
      <w:shadow/>
      <w:sz w:val="44"/>
      <w:szCs w:val="44"/>
    </w:rPr>
  </w:style>
  <w:style w:type="paragraph" w:customStyle="1" w:styleId="TtuloTabela">
    <w:name w:val="Título Tabela"/>
    <w:basedOn w:val="Normal"/>
    <w:rsid w:val="008D20C3"/>
    <w:pPr>
      <w:spacing w:before="40" w:after="40"/>
      <w:jc w:val="both"/>
    </w:pPr>
    <w:rPr>
      <w:spacing w:val="10"/>
      <w:sz w:val="18"/>
      <w:szCs w:val="18"/>
      <w:lang w:eastAsia="en-US"/>
    </w:rPr>
  </w:style>
  <w:style w:type="paragraph" w:customStyle="1" w:styleId="Capa3">
    <w:name w:val="Capa3"/>
    <w:rsid w:val="008D20C3"/>
    <w:pPr>
      <w:spacing w:before="60"/>
      <w:jc w:val="center"/>
    </w:pPr>
    <w:rPr>
      <w:rFonts w:ascii="Arial" w:hAnsi="Arial" w:cs="Arial"/>
      <w:b/>
      <w:bCs/>
      <w:shadow/>
    </w:rPr>
  </w:style>
  <w:style w:type="paragraph" w:styleId="Ttulo">
    <w:name w:val="Title"/>
    <w:basedOn w:val="Normal"/>
    <w:qFormat/>
    <w:rsid w:val="008D20C3"/>
    <w:pPr>
      <w:jc w:val="center"/>
    </w:pPr>
    <w:rPr>
      <w:b/>
      <w:bCs/>
      <w:sz w:val="28"/>
      <w:szCs w:val="28"/>
    </w:rPr>
  </w:style>
  <w:style w:type="paragraph" w:styleId="Corpodetexto">
    <w:name w:val="Body Text"/>
    <w:basedOn w:val="Normal"/>
    <w:rsid w:val="008D20C3"/>
    <w:pPr>
      <w:jc w:val="both"/>
    </w:pPr>
    <w:rPr>
      <w:sz w:val="20"/>
      <w:szCs w:val="20"/>
    </w:rPr>
  </w:style>
  <w:style w:type="paragraph" w:customStyle="1" w:styleId="Topico1">
    <w:name w:val="Topico 1"/>
    <w:basedOn w:val="Normal"/>
    <w:next w:val="Normal"/>
    <w:autoRedefine/>
    <w:rsid w:val="008D20C3"/>
    <w:pPr>
      <w:jc w:val="both"/>
    </w:pPr>
    <w:rPr>
      <w:b/>
      <w:bCs/>
    </w:rPr>
  </w:style>
  <w:style w:type="paragraph" w:styleId="Recuodecorpodetexto">
    <w:name w:val="Body Text Indent"/>
    <w:basedOn w:val="Normal"/>
    <w:rsid w:val="008D20C3"/>
    <w:pPr>
      <w:autoSpaceDE w:val="0"/>
      <w:autoSpaceDN w:val="0"/>
      <w:adjustRightInd w:val="0"/>
      <w:spacing w:line="360" w:lineRule="auto"/>
      <w:ind w:firstLine="567"/>
    </w:pPr>
  </w:style>
  <w:style w:type="paragraph" w:styleId="Recuodecorpodetexto3">
    <w:name w:val="Body Text Indent 3"/>
    <w:basedOn w:val="Normal"/>
    <w:rsid w:val="008D20C3"/>
    <w:pPr>
      <w:ind w:left="680"/>
      <w:jc w:val="both"/>
    </w:pPr>
  </w:style>
  <w:style w:type="paragraph" w:customStyle="1" w:styleId="Tpico2">
    <w:name w:val="Tópico2"/>
    <w:basedOn w:val="Tpico1"/>
    <w:next w:val="Normal"/>
    <w:rsid w:val="008D20C3"/>
    <w:pPr>
      <w:numPr>
        <w:ilvl w:val="1"/>
      </w:numPr>
      <w:tabs>
        <w:tab w:val="clear" w:pos="2283"/>
        <w:tab w:val="decimal" w:pos="1134"/>
      </w:tabs>
      <w:ind w:left="998" w:hanging="431"/>
      <w:outlineLvl w:val="1"/>
    </w:pPr>
    <w:rPr>
      <w:b w:val="0"/>
      <w:bCs w:val="0"/>
      <w:i/>
      <w:i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06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61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E02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029D"/>
    <w:pPr>
      <w:spacing w:after="200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029D"/>
    <w:rPr>
      <w:rFonts w:ascii="Calibri" w:eastAsia="Calibri" w:hAnsi="Calibri"/>
      <w:lang w:eastAsia="en-US"/>
    </w:rPr>
  </w:style>
  <w:style w:type="table" w:styleId="Tabelacomgrade">
    <w:name w:val="Table Grid"/>
    <w:basedOn w:val="Tabelanormal"/>
    <w:uiPriority w:val="59"/>
    <w:rsid w:val="00B15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932245"/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F4E1B"/>
    <w:rPr>
      <w:rFonts w:ascii="Arial" w:hAnsi="Arial" w:cs="Arial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0FDA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CA2C75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63B1"/>
    <w:pPr>
      <w:spacing w:after="0"/>
    </w:pPr>
    <w:rPr>
      <w:rFonts w:ascii="Arial" w:eastAsia="Times New Roman" w:hAnsi="Arial" w:cs="Arial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63B1"/>
    <w:rPr>
      <w:rFonts w:ascii="Arial" w:hAnsi="Arial" w:cs="Arial"/>
      <w:b/>
      <w:bCs/>
    </w:rPr>
  </w:style>
  <w:style w:type="paragraph" w:styleId="SemEspaamento">
    <w:name w:val="No Spacing"/>
    <w:link w:val="SemEspaamentoChar"/>
    <w:uiPriority w:val="1"/>
    <w:qFormat/>
    <w:rsid w:val="002E61B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E61B1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file:///W:\Telas\index.html" TargetMode="External"/><Relationship Id="rId20" Type="http://schemas.openxmlformats.org/officeDocument/2006/relationships/hyperlink" Target="file:///W:\Telas\Tela%20-%20M&#243;dulo%20Gestor%20de%20Material%20-%20Principal%20-%20Tabela%20Historico%20do%20Codigo%20Complementar\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niseP\Configura&#231;&#245;es%20locais\Temporary%20Internet%20Files\OLK24\Modelo%20Padr&#227;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4922A1718B4B73B335EBF514C76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DC3B12-1808-4916-9ED9-A557A631C8BB}"/>
      </w:docPartPr>
      <w:docPartBody>
        <w:p w:rsidR="00000000" w:rsidRDefault="00140941" w:rsidP="00140941">
          <w:pPr>
            <w:pStyle w:val="D94922A1718B4B73B335EBF514C76DE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  <w:docPart>
      <w:docPartPr>
        <w:name w:val="75EB8D8B9C574ED297F4B4C92B944D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F9715-F48E-4F2F-8288-8BDBB8232E7D}"/>
      </w:docPartPr>
      <w:docPartBody>
        <w:p w:rsidR="00000000" w:rsidRDefault="00140941" w:rsidP="00140941">
          <w:pPr>
            <w:pStyle w:val="75EB8D8B9C574ED297F4B4C92B944D5A"/>
          </w:pPr>
          <w:r>
            <w:rPr>
              <w:b/>
              <w:bCs/>
            </w:rPr>
            <w:t>[Digite o nome do autor]</w:t>
          </w:r>
        </w:p>
      </w:docPartBody>
    </w:docPart>
    <w:docPart>
      <w:docPartPr>
        <w:name w:val="EE9C11A2EF5047DB9140E6671F440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F69B3E-48A5-4BE3-AEA3-BC5726D6A670}"/>
      </w:docPartPr>
      <w:docPartBody>
        <w:p w:rsidR="00000000" w:rsidRDefault="00140941" w:rsidP="00140941">
          <w:pPr>
            <w:pStyle w:val="EE9C11A2EF5047DB9140E6671F440B6C"/>
          </w:pPr>
          <w:r>
            <w:rPr>
              <w:b/>
              <w:bCs/>
            </w:rPr>
            <w:t>[Escolha a data]</w:t>
          </w:r>
        </w:p>
      </w:docPartBody>
    </w:docPart>
    <w:docPart>
      <w:docPartPr>
        <w:name w:val="0264138A0F7148448077412AF1546B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5E0FF-D0AF-416C-A890-F5C829CE68FF}"/>
      </w:docPartPr>
      <w:docPartBody>
        <w:p w:rsidR="00000000" w:rsidRDefault="00140941" w:rsidP="00140941">
          <w:pPr>
            <w:pStyle w:val="0264138A0F7148448077412AF1546BB3"/>
          </w:pPr>
          <w:r>
            <w:t>[Digite aqui o resumo do documento. Em geral o resumo é uma breve descrição do conteúdo do documento. Digite aqui o resumo do documento. Em geral o resumo é uma breve descrição do conteúdo do documento.]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140941"/>
    <w:rsid w:val="00140941"/>
    <w:rsid w:val="00F3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9973B7955F4232B071CBB16673B64A">
    <w:name w:val="059973B7955F4232B071CBB16673B64A"/>
    <w:rsid w:val="00140941"/>
  </w:style>
  <w:style w:type="paragraph" w:customStyle="1" w:styleId="79E0AD5B2908452F948DB10EC2C65653">
    <w:name w:val="79E0AD5B2908452F948DB10EC2C65653"/>
    <w:rsid w:val="00140941"/>
  </w:style>
  <w:style w:type="paragraph" w:customStyle="1" w:styleId="91799336D71A4F5B82E89388242AF9E8">
    <w:name w:val="91799336D71A4F5B82E89388242AF9E8"/>
    <w:rsid w:val="00140941"/>
  </w:style>
  <w:style w:type="paragraph" w:customStyle="1" w:styleId="4277098ACC4341D7B80FA79617758DBD">
    <w:name w:val="4277098ACC4341D7B80FA79617758DBD"/>
    <w:rsid w:val="00140941"/>
  </w:style>
  <w:style w:type="paragraph" w:customStyle="1" w:styleId="83909C6CD7AF477C921CF8F891242263">
    <w:name w:val="83909C6CD7AF477C921CF8F891242263"/>
    <w:rsid w:val="00140941"/>
  </w:style>
  <w:style w:type="paragraph" w:customStyle="1" w:styleId="E247482EC645445095E98CF21641CEFC">
    <w:name w:val="E247482EC645445095E98CF21641CEFC"/>
    <w:rsid w:val="00140941"/>
  </w:style>
  <w:style w:type="paragraph" w:customStyle="1" w:styleId="D94922A1718B4B73B335EBF514C76DE7">
    <w:name w:val="D94922A1718B4B73B335EBF514C76DE7"/>
    <w:rsid w:val="00140941"/>
  </w:style>
  <w:style w:type="paragraph" w:customStyle="1" w:styleId="75EB8D8B9C574ED297F4B4C92B944D5A">
    <w:name w:val="75EB8D8B9C574ED297F4B4C92B944D5A"/>
    <w:rsid w:val="00140941"/>
  </w:style>
  <w:style w:type="paragraph" w:customStyle="1" w:styleId="EE9C11A2EF5047DB9140E6671F440B6C">
    <w:name w:val="EE9C11A2EF5047DB9140E6671F440B6C"/>
    <w:rsid w:val="00140941"/>
  </w:style>
  <w:style w:type="paragraph" w:customStyle="1" w:styleId="0264138A0F7148448077412AF1546BB3">
    <w:name w:val="0264138A0F7148448077412AF1546BB3"/>
    <w:rsid w:val="001409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19E5C-2182-40B9-BB26-CDC1A95E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Padrão.dot</Template>
  <TotalTime>6304</TotalTime>
  <Pages>11</Pages>
  <Words>1970</Words>
  <Characters>10641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12586</CharactersWithSpaces>
  <SharedDoc>false</SharedDoc>
  <HLinks>
    <vt:vector size="42" baseType="variant"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_Toc124924208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_Toc124924207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_Toc124924206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_Toc124924205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_Toc124924204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_Toc124924203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_Toc124924202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Projeto Instrumentos</dc:subject>
  <dc:creator>Jétna</dc:creator>
  <cp:lastModifiedBy>Projetos</cp:lastModifiedBy>
  <cp:revision>542</cp:revision>
  <cp:lastPrinted>2014-08-20T18:05:00Z</cp:lastPrinted>
  <dcterms:created xsi:type="dcterms:W3CDTF">2014-08-07T11:18:00Z</dcterms:created>
  <dcterms:modified xsi:type="dcterms:W3CDTF">2014-09-11T17:56:00Z</dcterms:modified>
</cp:coreProperties>
</file>